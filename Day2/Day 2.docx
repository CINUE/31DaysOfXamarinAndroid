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D7B02" w:rsidRDefault="00081229">
              <w:pPr>
                <w:pStyle w:val="Publishwithline"/>
              </w:pPr>
              <w:r>
                <w:t>Day 2: Emulators for Android Development, lots of choices</w:t>
              </w:r>
            </w:p>
          </w:sdtContent>
        </w:sdt>
        <w:p w:rsidR="006D7B02" w:rsidRDefault="006D7B02">
          <w:pPr>
            <w:pStyle w:val="underline"/>
          </w:pPr>
        </w:p>
        <w:p w:rsidR="006D7B02" w:rsidRDefault="001D296A">
          <w:pPr>
            <w:pStyle w:val="PadderBetweenControlandBody"/>
          </w:pPr>
        </w:p>
      </w:sdtContent>
    </w:sdt>
    <w:p w:rsidR="006D7B02" w:rsidRDefault="00BD077C">
      <w:r>
        <w:t>There are bunch of options to run your Android Application virtually in an emulator. Today, we will cover the best options that we have when doing Android Development with Xamarin –</w:t>
      </w:r>
    </w:p>
    <w:p w:rsidR="00E271B2" w:rsidRDefault="00E271B2" w:rsidP="00E271B2">
      <w:pPr>
        <w:pStyle w:val="ListParagraph"/>
        <w:numPr>
          <w:ilvl w:val="0"/>
          <w:numId w:val="1"/>
        </w:numPr>
      </w:pPr>
      <w:r>
        <w:t>Built in Android Emulator that comes with Android SDK</w:t>
      </w:r>
    </w:p>
    <w:p w:rsidR="00BD077C" w:rsidRDefault="00BD077C" w:rsidP="00BD077C">
      <w:pPr>
        <w:pStyle w:val="ListParagraph"/>
        <w:numPr>
          <w:ilvl w:val="0"/>
          <w:numId w:val="1"/>
        </w:numPr>
      </w:pPr>
      <w:r>
        <w:t>Xamarin Android Player</w:t>
      </w:r>
    </w:p>
    <w:p w:rsidR="00BD077C" w:rsidRDefault="00BD077C" w:rsidP="00BD077C">
      <w:pPr>
        <w:pStyle w:val="ListParagraph"/>
        <w:numPr>
          <w:ilvl w:val="0"/>
          <w:numId w:val="1"/>
        </w:numPr>
      </w:pPr>
      <w:proofErr w:type="spellStart"/>
      <w:r>
        <w:t>Geny</w:t>
      </w:r>
      <w:proofErr w:type="spellEnd"/>
      <w:r>
        <w:t xml:space="preserve"> Motion</w:t>
      </w:r>
    </w:p>
    <w:p w:rsidR="00BD077C" w:rsidRDefault="00BD077C" w:rsidP="00BD077C">
      <w:pPr>
        <w:pStyle w:val="ListParagraph"/>
        <w:numPr>
          <w:ilvl w:val="0"/>
          <w:numId w:val="1"/>
        </w:numPr>
      </w:pPr>
      <w:r>
        <w:t>Visual Studio 2015’s Android Emulator</w:t>
      </w:r>
    </w:p>
    <w:p w:rsidR="00E271B2" w:rsidRDefault="00E271B2" w:rsidP="00E271B2">
      <w:pPr>
        <w:pStyle w:val="Heading2"/>
      </w:pPr>
      <w:r>
        <w:t>Built in Android Emulator</w:t>
      </w:r>
    </w:p>
    <w:p w:rsidR="00E271B2" w:rsidRPr="00E271B2" w:rsidRDefault="00DC54A8" w:rsidP="00E271B2">
      <w:r>
        <w:t>The Android SDK comes with a mobile emulator, although it’s slow. Like REALLY slow. There are ways to speed up the emulator when running on an X86 or X64 machines using Intel’s HAXM Drivers. But if I were to make a choice, I would just avoid it altogether, there are better options available and I will explore them in this post.</w:t>
      </w:r>
      <w:bookmarkStart w:id="0" w:name="_GoBack"/>
      <w:bookmarkEnd w:id="0"/>
    </w:p>
    <w:p w:rsidR="00BD077C" w:rsidRDefault="00BD077C" w:rsidP="00BD077C">
      <w:pPr>
        <w:pStyle w:val="Heading2"/>
      </w:pPr>
      <w:r>
        <w:t>Xamarin Android Player</w:t>
      </w:r>
    </w:p>
    <w:p w:rsidR="00815FE1" w:rsidRDefault="00653F47" w:rsidP="00BD077C">
      <w:pPr>
        <w:rPr>
          <w:noProof/>
        </w:rPr>
      </w:pPr>
      <w:r>
        <w:t xml:space="preserve">Xamarin has an Android Emulator called </w:t>
      </w:r>
      <w:hyperlink r:id="rId7" w:history="1">
        <w:r w:rsidR="00DC54A8" w:rsidRPr="00DC54A8">
          <w:rPr>
            <w:rStyle w:val="Hyperlink"/>
          </w:rPr>
          <w:t>Xamarin Android Player</w:t>
        </w:r>
      </w:hyperlink>
      <w:r w:rsidR="00DC54A8">
        <w:t xml:space="preserve"> </w:t>
      </w:r>
      <w:r w:rsidR="00E271B2">
        <w:t xml:space="preserve">which is </w:t>
      </w:r>
      <w:r w:rsidR="00DC54A8">
        <w:t xml:space="preserve">fast. Like REALLY fast. </w:t>
      </w:r>
      <w:proofErr w:type="spellStart"/>
      <w:r w:rsidR="00DC54A8">
        <w:t>Xamarin’s</w:t>
      </w:r>
      <w:proofErr w:type="spellEnd"/>
      <w:r w:rsidR="00DC54A8">
        <w:t xml:space="preserve"> Android Player has options to create multiple emulators, options to </w:t>
      </w:r>
      <w:r w:rsidR="00815FE1">
        <w:t>reset</w:t>
      </w:r>
      <w:r w:rsidR="00DC54A8">
        <w:t xml:space="preserve"> the emulator</w:t>
      </w:r>
      <w:r w:rsidR="00815FE1">
        <w:t xml:space="preserve"> device</w:t>
      </w:r>
      <w:r w:rsidR="00DC54A8">
        <w:t xml:space="preserve">, duplicate it and support for </w:t>
      </w:r>
      <w:r w:rsidR="00815FE1">
        <w:t>multiple screen types and resolutions. At the time of this writing Xamarin Android Player has about 8 different devices that you can download and I can only imagine the list will grow in future to a lot more.</w:t>
      </w:r>
      <w:r w:rsidR="00815FE1">
        <w:rPr>
          <w:noProof/>
        </w:rPr>
        <w:t xml:space="preserve"> </w:t>
      </w:r>
      <w:r w:rsidR="00815FE1">
        <w:rPr>
          <w:noProof/>
        </w:rPr>
        <w:drawing>
          <wp:inline distT="0" distB="0" distL="0" distR="0" wp14:anchorId="19D2C2B8" wp14:editId="25882533">
            <wp:extent cx="3809524" cy="5714286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E1" w:rsidRDefault="00815FE1" w:rsidP="00BD077C">
      <w:pPr>
        <w:rPr>
          <w:noProof/>
        </w:rPr>
      </w:pPr>
      <w:r>
        <w:rPr>
          <w:noProof/>
        </w:rPr>
        <w:t xml:space="preserve">Xamarin Android Player also has options to control Battery settings, GPS locations, camera and device orientation. Overall, it’s a </w:t>
      </w:r>
      <w:r w:rsidR="00FD4AC2">
        <w:rPr>
          <w:noProof/>
        </w:rPr>
        <w:t>pretty impressive option and did I mention, its FREE?</w:t>
      </w:r>
    </w:p>
    <w:p w:rsidR="00815FE1" w:rsidRDefault="00815FE1" w:rsidP="00BD077C">
      <w:r>
        <w:rPr>
          <w:noProof/>
        </w:rPr>
        <w:drawing>
          <wp:inline distT="0" distB="0" distL="0" distR="0" wp14:anchorId="501E5E55" wp14:editId="1EC53FD3">
            <wp:extent cx="4000000" cy="5714286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E1" w:rsidRDefault="00FD4AC2" w:rsidP="00FD4AC2">
      <w:pPr>
        <w:pStyle w:val="Heading2"/>
      </w:pPr>
      <w:proofErr w:type="spellStart"/>
      <w:r>
        <w:t>Geny</w:t>
      </w:r>
      <w:proofErr w:type="spellEnd"/>
      <w:r>
        <w:t xml:space="preserve"> Motion</w:t>
      </w:r>
    </w:p>
    <w:p w:rsidR="00816D17" w:rsidRDefault="001D296A" w:rsidP="00816D17">
      <w:hyperlink r:id="rId10" w:history="1">
        <w:proofErr w:type="spellStart"/>
        <w:r w:rsidR="00EF5C46" w:rsidRPr="00EF5C46">
          <w:rPr>
            <w:rStyle w:val="Hyperlink"/>
          </w:rPr>
          <w:t>Geny</w:t>
        </w:r>
        <w:proofErr w:type="spellEnd"/>
        <w:r w:rsidR="00EF5C46" w:rsidRPr="00EF5C46">
          <w:rPr>
            <w:rStyle w:val="Hyperlink"/>
          </w:rPr>
          <w:t xml:space="preserve"> Motion</w:t>
        </w:r>
      </w:hyperlink>
      <w:r w:rsidR="00EF5C46">
        <w:t xml:space="preserve"> </w:t>
      </w:r>
      <w:r w:rsidR="00844A8D">
        <w:t>is a “faster” Android Emulator. It supports pretty much every single option that you would want from an Emulator, if not more.</w:t>
      </w:r>
    </w:p>
    <w:p w:rsidR="00844A8D" w:rsidRDefault="00844A8D" w:rsidP="00816D17">
      <w:r>
        <w:rPr>
          <w:noProof/>
        </w:rPr>
        <w:drawing>
          <wp:inline distT="0" distB="0" distL="0" distR="0" wp14:anchorId="09F5022D" wp14:editId="49894DF8">
            <wp:extent cx="7619048" cy="559047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9048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8D" w:rsidRDefault="00844A8D" w:rsidP="00816D17">
      <w:r>
        <w:t>It has a long list of devices it supports over multiple screen size and resolutions and Android OS versions. It supports GPS, Camera, Volume, Drag and Drop and many more.</w:t>
      </w:r>
    </w:p>
    <w:p w:rsidR="00844A8D" w:rsidRDefault="00844A8D" w:rsidP="00816D17">
      <w:r>
        <w:rPr>
          <w:noProof/>
        </w:rPr>
        <w:drawing>
          <wp:inline distT="0" distB="0" distL="0" distR="0" wp14:anchorId="1ADD11B1" wp14:editId="487E00C4">
            <wp:extent cx="5361905" cy="9247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9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8D" w:rsidRDefault="00844A8D" w:rsidP="00816D17">
      <w:proofErr w:type="spellStart"/>
      <w:r>
        <w:t>Geny</w:t>
      </w:r>
      <w:proofErr w:type="spellEnd"/>
      <w:r>
        <w:t xml:space="preserve"> Motion is free for personal use and has a paid subscription model for businesses. Do Checkout their store for pricing information.</w:t>
      </w:r>
    </w:p>
    <w:p w:rsidR="00844A8D" w:rsidRDefault="00844A8D" w:rsidP="00844A8D">
      <w:pPr>
        <w:pStyle w:val="Heading2"/>
      </w:pPr>
      <w:r>
        <w:t xml:space="preserve">Visual Studio 2015’s Emulator </w:t>
      </w:r>
    </w:p>
    <w:p w:rsidR="00844A8D" w:rsidRDefault="00F16F60" w:rsidP="00816D17">
      <w:r>
        <w:t>The Microsoft we have known over the years is changing, with the latest version of Visual Studio 2015</w:t>
      </w:r>
      <w:r w:rsidR="002D0EA7">
        <w:t>, Microsoft ships an Android emulator that is not only fast but is a first class citizen inside Visual Studio.</w:t>
      </w:r>
    </w:p>
    <w:p w:rsidR="002D0EA7" w:rsidRDefault="002D0EA7" w:rsidP="00816D17"/>
    <w:p w:rsidR="002D0EA7" w:rsidRDefault="002D0EA7" w:rsidP="00816D17"/>
    <w:p w:rsidR="002D0EA7" w:rsidRDefault="002D0EA7" w:rsidP="002D0EA7">
      <w:pPr>
        <w:pStyle w:val="Heading2"/>
      </w:pPr>
      <w:r>
        <w:t>Options on Mac</w:t>
      </w:r>
    </w:p>
    <w:p w:rsidR="002D0EA7" w:rsidRDefault="002D0EA7" w:rsidP="002D0EA7">
      <w:proofErr w:type="spellStart"/>
      <w:r>
        <w:t>Xamarin’s</w:t>
      </w:r>
      <w:proofErr w:type="spellEnd"/>
      <w:r>
        <w:t xml:space="preserve"> Android Player and </w:t>
      </w:r>
      <w:proofErr w:type="spellStart"/>
      <w:r>
        <w:t>Geny</w:t>
      </w:r>
      <w:proofErr w:type="spellEnd"/>
      <w:r>
        <w:t xml:space="preserve"> Motion work on Mac and are still fantastic options when developing Android apps on a Mac.</w:t>
      </w:r>
    </w:p>
    <w:p w:rsidR="002D0EA7" w:rsidRDefault="002D0EA7" w:rsidP="002D0EA7">
      <w:r>
        <w:t xml:space="preserve">I personally use </w:t>
      </w:r>
      <w:proofErr w:type="spellStart"/>
      <w:r>
        <w:t>Xamarin’s</w:t>
      </w:r>
      <w:proofErr w:type="spellEnd"/>
      <w:r>
        <w:t xml:space="preserve"> Android Player a lot but during this series you will see me switch between multiple options that I outlined here.</w:t>
      </w:r>
    </w:p>
    <w:p w:rsidR="002D0EA7" w:rsidRDefault="00CC71DF" w:rsidP="002D0EA7">
      <w:r>
        <w:t>Tomorrow, we will create our first Android App with Xamarin.</w:t>
      </w:r>
    </w:p>
    <w:p w:rsidR="00CC71DF" w:rsidRPr="002D0EA7" w:rsidRDefault="00CC71DF" w:rsidP="002D0EA7">
      <w:r>
        <w:t>Venkata</w:t>
      </w:r>
    </w:p>
    <w:sectPr w:rsidR="00CC71DF" w:rsidRPr="002D0E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31C24"/>
    <w:multiLevelType w:val="hybridMultilevel"/>
    <w:tmpl w:val="7764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81229"/>
    <w:rsid w:val="00081229"/>
    <w:rsid w:val="001D296A"/>
    <w:rsid w:val="002D0EA7"/>
    <w:rsid w:val="00652037"/>
    <w:rsid w:val="00653F47"/>
    <w:rsid w:val="006D7B02"/>
    <w:rsid w:val="00815FE1"/>
    <w:rsid w:val="00816D17"/>
    <w:rsid w:val="00844A8D"/>
    <w:rsid w:val="00BD077C"/>
    <w:rsid w:val="00CC71DF"/>
    <w:rsid w:val="00DC54A8"/>
    <w:rsid w:val="00E271B2"/>
    <w:rsid w:val="00EF5C46"/>
    <w:rsid w:val="00F16F60"/>
    <w:rsid w:val="00FD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6F530B-21BD-438D-A6DB-965484A4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653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xamarin.com/android-player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nymotion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AE24B-80F7-47F9-B9C3-BC46B52DC03C}"/>
      </w:docPartPr>
      <w:docPartBody>
        <w:p w:rsidR="001C7930" w:rsidRDefault="001C7930">
          <w:r w:rsidRPr="008C543F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E4"/>
    <w:rsid w:val="001C7930"/>
    <w:rsid w:val="00733B5A"/>
    <w:rsid w:val="007E34E4"/>
    <w:rsid w:val="00E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9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Day 2: Emulators for Android Development, lots of choices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39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Koppaka</dc:creator>
  <cp:keywords/>
  <dc:description/>
  <cp:lastModifiedBy>Venkata Koppaka</cp:lastModifiedBy>
  <cp:revision>13</cp:revision>
  <dcterms:created xsi:type="dcterms:W3CDTF">2015-07-14T04:37:00Z</dcterms:created>
  <dcterms:modified xsi:type="dcterms:W3CDTF">2015-07-14T05:55:00Z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