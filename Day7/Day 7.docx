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287114">
                <w:t>7</w:t>
              </w:r>
              <w:r>
                <w:t xml:space="preserve">: </w:t>
              </w:r>
              <w:r w:rsidR="00287114">
                <w:t>Relative</w:t>
              </w:r>
              <w:r>
                <w:t xml:space="preserve"> Layout</w:t>
              </w:r>
            </w:p>
          </w:sdtContent>
        </w:sdt>
        <w:p w:rsidR="00690B33" w:rsidRDefault="00690B33">
          <w:pPr>
            <w:pStyle w:val="underline"/>
          </w:pPr>
        </w:p>
        <w:p w:rsidR="00690B33" w:rsidRDefault="003806EE">
          <w:pPr>
            <w:pStyle w:val="PadderBetweenControlandBody"/>
          </w:pPr>
        </w:p>
      </w:sdtContent>
    </w:sdt>
    <w:p w:rsidR="00690B33" w:rsidRDefault="00287114">
      <w:r>
        <w:t>Relative</w:t>
      </w:r>
      <w:r w:rsidR="001E72C1">
        <w:t xml:space="preserve"> Layout </w:t>
      </w:r>
      <w:r>
        <w:t xml:space="preserve">is one of the more popular layouts in </w:t>
      </w:r>
      <w:r w:rsidR="001E72C1">
        <w:t xml:space="preserve">Android </w:t>
      </w:r>
      <w:r>
        <w:t xml:space="preserve">and </w:t>
      </w:r>
      <w:r w:rsidR="001E72C1">
        <w:t xml:space="preserve">is used to put Views on a screen in </w:t>
      </w:r>
      <w:r>
        <w:t>relative positions to child and parent views and view groups</w:t>
      </w:r>
      <w:r w:rsidR="001E72C1">
        <w:t xml:space="preserve">. </w:t>
      </w:r>
    </w:p>
    <w:p w:rsidR="001E72C1" w:rsidRDefault="001E72C1">
      <w:r>
        <w:t xml:space="preserve">Let’s start digging into the XML code that is used to create </w:t>
      </w:r>
      <w:proofErr w:type="spellStart"/>
      <w:r w:rsidR="00287114">
        <w:t>RelativeLayout</w:t>
      </w:r>
      <w:proofErr w:type="spellEnd"/>
      <w:r>
        <w:t xml:space="preserve"> with a really basic example.</w:t>
      </w:r>
    </w:p>
    <w:tbl>
      <w:tblPr>
        <w:tblStyle w:val="TableGrid"/>
        <w:tblW w:w="0" w:type="auto"/>
        <w:tblLook w:val="04A0" w:firstRow="1" w:lastRow="0" w:firstColumn="1" w:lastColumn="0" w:noHBand="0" w:noVBand="1"/>
      </w:tblPr>
      <w:tblGrid>
        <w:gridCol w:w="9350"/>
      </w:tblGrid>
      <w:tr w:rsidR="00A970D6" w:rsidTr="00587D94">
        <w:tc>
          <w:tcPr>
            <w:tcW w:w="9350" w:type="dxa"/>
          </w:tcPr>
          <w:p w:rsidR="00587D94" w:rsidRDefault="00587D94" w:rsidP="00587D94">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proofErr w:type="spellStart"/>
            <w:r>
              <w:rPr>
                <w:rFonts w:ascii="Consolas" w:hAnsi="Consolas" w:cs="Consolas"/>
                <w:color w:val="A31515"/>
                <w:szCs w:val="22"/>
                <w:highlight w:val="white"/>
              </w:rPr>
              <w:t>RelativeLayout</w:t>
            </w:r>
            <w:proofErr w:type="spellEnd"/>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@+id/btnButton1</w:t>
            </w:r>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Button 1</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@+id/btnButton2</w:t>
            </w:r>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Button 2</w:t>
            </w:r>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android:layout_toRightOf</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@+id/btnButton1</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@+id/btnButton3</w:t>
            </w:r>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Button 3</w:t>
            </w:r>
            <w:r>
              <w:rPr>
                <w:rFonts w:ascii="Consolas" w:hAnsi="Consolas" w:cs="Consolas"/>
                <w:color w:val="000000"/>
                <w:szCs w:val="22"/>
                <w:highlight w:val="white"/>
              </w:rPr>
              <w:t>"</w:t>
            </w:r>
          </w:p>
          <w:p w:rsidR="00587D94" w:rsidRDefault="00587D94" w:rsidP="00587D9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android:layout_toRightOf</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@+id/btnButton2</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A970D6" w:rsidRDefault="00587D94" w:rsidP="00587D94">
            <w:r>
              <w:rPr>
                <w:rFonts w:ascii="Consolas" w:hAnsi="Consolas" w:cs="Consolas"/>
                <w:color w:val="0000FF"/>
                <w:szCs w:val="22"/>
                <w:highlight w:val="white"/>
              </w:rPr>
              <w:t>&lt;/</w:t>
            </w:r>
            <w:proofErr w:type="spellStart"/>
            <w:r>
              <w:rPr>
                <w:rFonts w:ascii="Consolas" w:hAnsi="Consolas" w:cs="Consolas"/>
                <w:color w:val="A31515"/>
                <w:szCs w:val="22"/>
                <w:highlight w:val="white"/>
              </w:rPr>
              <w:t>RelativeLayout</w:t>
            </w:r>
            <w:proofErr w:type="spellEnd"/>
            <w:r>
              <w:rPr>
                <w:rFonts w:ascii="Consolas" w:hAnsi="Consolas" w:cs="Consolas"/>
                <w:color w:val="0000FF"/>
                <w:szCs w:val="22"/>
                <w:highlight w:val="white"/>
              </w:rPr>
              <w:t>&gt;</w:t>
            </w:r>
          </w:p>
        </w:tc>
      </w:tr>
    </w:tbl>
    <w:p w:rsidR="001E72C1" w:rsidRDefault="001E72C1"/>
    <w:p w:rsidR="008A27D5" w:rsidRDefault="007C366B">
      <w:r>
        <w:t xml:space="preserve">Gist file: </w:t>
      </w:r>
      <w:hyperlink r:id="rId7" w:history="1">
        <w:r w:rsidR="008A27D5" w:rsidRPr="00B552A6">
          <w:rPr>
            <w:rStyle w:val="Hyperlink"/>
          </w:rPr>
          <w:t>https://gist.github.com/vkoppaka/4f177de27d9c237565cd</w:t>
        </w:r>
      </w:hyperlink>
      <w:r w:rsidR="008A27D5">
        <w:t xml:space="preserve"> </w:t>
      </w:r>
    </w:p>
    <w:p w:rsidR="007C366B" w:rsidRDefault="00152F21">
      <w:r>
        <w:t>In the above snippet a new attribute “</w:t>
      </w:r>
      <w:proofErr w:type="spellStart"/>
      <w:r w:rsidRPr="00152F21">
        <w:rPr>
          <w:b/>
        </w:rPr>
        <w:t>android</w:t>
      </w:r>
      <w:proofErr w:type="gramStart"/>
      <w:r w:rsidRPr="00152F21">
        <w:rPr>
          <w:b/>
        </w:rPr>
        <w:t>:layout</w:t>
      </w:r>
      <w:proofErr w:type="gramEnd"/>
      <w:r w:rsidRPr="00152F21">
        <w:rPr>
          <w:b/>
        </w:rPr>
        <w:t>_toRightOf</w:t>
      </w:r>
      <w:proofErr w:type="spellEnd"/>
      <w:r>
        <w:t>” is introduced. This attribute is specific to the Views that are placed inside the Relative Layout. What this attribute says is that a view should be placed to the right of the view that is defined as its value. So in the above example, Button 2 will be placed to the right of Button 1 and Button 3 will be placed to the right of Button 2. If you were to see the above code in the designer or run on the device you should see the three buttons line up next to each other.</w:t>
      </w:r>
    </w:p>
    <w:p w:rsidR="00137B47" w:rsidRDefault="00152F21">
      <w:r>
        <w:rPr>
          <w:noProof/>
        </w:rPr>
        <w:drawing>
          <wp:inline distT="0" distB="0" distL="0" distR="0" wp14:anchorId="6989E3D9" wp14:editId="0302B6B5">
            <wp:extent cx="4523809" cy="18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809" cy="1809524"/>
                    </a:xfrm>
                    <a:prstGeom prst="rect">
                      <a:avLst/>
                    </a:prstGeom>
                  </pic:spPr>
                </pic:pic>
              </a:graphicData>
            </a:graphic>
          </wp:inline>
        </w:drawing>
      </w:r>
    </w:p>
    <w:p w:rsidR="00152F21" w:rsidRDefault="00152F21">
      <w:r>
        <w:t>There are lot more properties that belong to the Relative Layout and they are</w:t>
      </w:r>
      <w:r w:rsidR="001C6DAB">
        <w:t xml:space="preserve"> (few of them)</w:t>
      </w:r>
      <w:r>
        <w:t xml:space="preserve"> –</w:t>
      </w:r>
    </w:p>
    <w:p w:rsidR="00152F21" w:rsidRDefault="00152F21" w:rsidP="00152F21">
      <w:pPr>
        <w:pStyle w:val="ListParagraph"/>
        <w:numPr>
          <w:ilvl w:val="0"/>
          <w:numId w:val="3"/>
        </w:numPr>
      </w:pPr>
      <w:proofErr w:type="spellStart"/>
      <w:r>
        <w:t>layout_toLeftOf</w:t>
      </w:r>
      <w:proofErr w:type="spellEnd"/>
      <w:r>
        <w:t xml:space="preserve"> - </w:t>
      </w:r>
      <w:r>
        <w:t>Puts</w:t>
      </w:r>
      <w:r>
        <w:t xml:space="preserve"> the </w:t>
      </w:r>
      <w:r>
        <w:t>view</w:t>
      </w:r>
      <w:r>
        <w:t xml:space="preserve"> to the left of whatever </w:t>
      </w:r>
      <w:r>
        <w:t>view you mention in the value</w:t>
      </w:r>
      <w:r>
        <w:t>.</w:t>
      </w:r>
    </w:p>
    <w:p w:rsidR="00152F21" w:rsidRDefault="00152F21" w:rsidP="00152F21">
      <w:pPr>
        <w:pStyle w:val="ListParagraph"/>
        <w:numPr>
          <w:ilvl w:val="0"/>
          <w:numId w:val="3"/>
        </w:numPr>
      </w:pPr>
      <w:proofErr w:type="spellStart"/>
      <w:r>
        <w:t>layout_toRightOf</w:t>
      </w:r>
      <w:proofErr w:type="spellEnd"/>
      <w:r>
        <w:t xml:space="preserve"> - Puts the view to the </w:t>
      </w:r>
      <w:r>
        <w:t>right</w:t>
      </w:r>
      <w:r>
        <w:t xml:space="preserve"> of whatever view you mention in the value.</w:t>
      </w:r>
    </w:p>
    <w:p w:rsidR="00152F21" w:rsidRDefault="00152F21" w:rsidP="00152F21">
      <w:pPr>
        <w:pStyle w:val="ListParagraph"/>
        <w:numPr>
          <w:ilvl w:val="0"/>
          <w:numId w:val="3"/>
        </w:numPr>
      </w:pPr>
      <w:proofErr w:type="spellStart"/>
      <w:r>
        <w:t>layout_above</w:t>
      </w:r>
      <w:proofErr w:type="spellEnd"/>
      <w:r>
        <w:t xml:space="preserve"> - Puts the view </w:t>
      </w:r>
      <w:r>
        <w:t>above</w:t>
      </w:r>
      <w:r>
        <w:t xml:space="preserve"> whatever view you mention in the value.</w:t>
      </w:r>
    </w:p>
    <w:p w:rsidR="00152F21" w:rsidRDefault="00152F21" w:rsidP="00152F21">
      <w:pPr>
        <w:pStyle w:val="ListParagraph"/>
        <w:numPr>
          <w:ilvl w:val="0"/>
          <w:numId w:val="3"/>
        </w:numPr>
      </w:pPr>
      <w:proofErr w:type="spellStart"/>
      <w:r>
        <w:t>layout_below</w:t>
      </w:r>
      <w:proofErr w:type="spellEnd"/>
      <w:r>
        <w:t xml:space="preserve"> - Puts the view </w:t>
      </w:r>
      <w:r w:rsidR="001C6DAB">
        <w:t>below</w:t>
      </w:r>
      <w:r>
        <w:t xml:space="preserve"> whatever view you mention in the value.</w:t>
      </w:r>
    </w:p>
    <w:p w:rsidR="00152F21" w:rsidRDefault="00152F21" w:rsidP="001C6DAB">
      <w:pPr>
        <w:pStyle w:val="ListParagraph"/>
        <w:numPr>
          <w:ilvl w:val="0"/>
          <w:numId w:val="3"/>
        </w:numPr>
      </w:pPr>
      <w:proofErr w:type="spellStart"/>
      <w:r>
        <w:t>layout_alignLeft</w:t>
      </w:r>
      <w:proofErr w:type="spellEnd"/>
      <w:r>
        <w:t xml:space="preserve"> - </w:t>
      </w:r>
      <w:r w:rsidR="001C6DAB">
        <w:t>M</w:t>
      </w:r>
      <w:r w:rsidR="001C6DAB" w:rsidRPr="001C6DAB">
        <w:t xml:space="preserve">akes the left edge of your view match the left edge of the view whose ID you </w:t>
      </w:r>
      <w:r w:rsidR="001C6DAB">
        <w:t>mention in the value</w:t>
      </w:r>
      <w:r>
        <w:t>.</w:t>
      </w:r>
    </w:p>
    <w:p w:rsidR="00152F21" w:rsidRDefault="00152F21" w:rsidP="00152F21">
      <w:pPr>
        <w:pStyle w:val="ListParagraph"/>
        <w:numPr>
          <w:ilvl w:val="0"/>
          <w:numId w:val="3"/>
        </w:numPr>
      </w:pPr>
      <w:proofErr w:type="spellStart"/>
      <w:r>
        <w:t>layout_alignRight</w:t>
      </w:r>
      <w:proofErr w:type="spellEnd"/>
      <w:r>
        <w:t xml:space="preserve"> - </w:t>
      </w:r>
      <w:r w:rsidR="001C6DAB">
        <w:t>M</w:t>
      </w:r>
      <w:r w:rsidR="001C6DAB" w:rsidRPr="001C6DAB">
        <w:t xml:space="preserve">akes the </w:t>
      </w:r>
      <w:r w:rsidR="001C6DAB">
        <w:t>right</w:t>
      </w:r>
      <w:r w:rsidR="001C6DAB" w:rsidRPr="001C6DAB">
        <w:t xml:space="preserve"> edge of your view match the left edge of the view whose ID you </w:t>
      </w:r>
      <w:r w:rsidR="001C6DAB">
        <w:t>mention in the value</w:t>
      </w:r>
      <w:r>
        <w:t>.</w:t>
      </w:r>
    </w:p>
    <w:p w:rsidR="00152F21" w:rsidRDefault="00152F21" w:rsidP="00152F21">
      <w:pPr>
        <w:pStyle w:val="ListParagraph"/>
        <w:numPr>
          <w:ilvl w:val="0"/>
          <w:numId w:val="3"/>
        </w:numPr>
      </w:pPr>
      <w:proofErr w:type="spellStart"/>
      <w:r>
        <w:t>layout_alignBottom</w:t>
      </w:r>
      <w:proofErr w:type="spellEnd"/>
      <w:r>
        <w:t xml:space="preserve"> - </w:t>
      </w:r>
      <w:r w:rsidR="001C6DAB">
        <w:t>M</w:t>
      </w:r>
      <w:r w:rsidR="001C6DAB" w:rsidRPr="001C6DAB">
        <w:t xml:space="preserve">akes the </w:t>
      </w:r>
      <w:r w:rsidR="001C6DAB">
        <w:t>bottom</w:t>
      </w:r>
      <w:r w:rsidR="001C6DAB" w:rsidRPr="001C6DAB">
        <w:t xml:space="preserve"> edge of your view match the left edge of the view whose ID you </w:t>
      </w:r>
      <w:r w:rsidR="001C6DAB">
        <w:t>mention in the value</w:t>
      </w:r>
      <w:r>
        <w:t>.</w:t>
      </w:r>
    </w:p>
    <w:p w:rsidR="00152F21" w:rsidRDefault="00152F21" w:rsidP="00152F21">
      <w:pPr>
        <w:pStyle w:val="ListParagraph"/>
        <w:numPr>
          <w:ilvl w:val="0"/>
          <w:numId w:val="3"/>
        </w:numPr>
      </w:pPr>
      <w:proofErr w:type="spellStart"/>
      <w:r>
        <w:t>layout_alignParentLeft</w:t>
      </w:r>
      <w:proofErr w:type="spellEnd"/>
      <w:r>
        <w:t xml:space="preserve"> - </w:t>
      </w:r>
      <w:r w:rsidR="001C6DAB">
        <w:t>M</w:t>
      </w:r>
      <w:r w:rsidR="001C6DAB" w:rsidRPr="001C6DAB">
        <w:t xml:space="preserve">akes the </w:t>
      </w:r>
      <w:r w:rsidR="001C6DAB">
        <w:t>left</w:t>
      </w:r>
      <w:r w:rsidR="001C6DAB" w:rsidRPr="001C6DAB">
        <w:t xml:space="preserve"> edge of your view match the left edge of the </w:t>
      </w:r>
      <w:r w:rsidR="001C6DAB">
        <w:t xml:space="preserve">parent </w:t>
      </w:r>
      <w:r w:rsidR="001C6DAB" w:rsidRPr="001C6DAB">
        <w:t>view</w:t>
      </w:r>
      <w:r>
        <w:t>.</w:t>
      </w:r>
    </w:p>
    <w:p w:rsidR="001C6DAB" w:rsidRDefault="00152F21" w:rsidP="00D76059">
      <w:pPr>
        <w:pStyle w:val="ListParagraph"/>
        <w:numPr>
          <w:ilvl w:val="0"/>
          <w:numId w:val="3"/>
        </w:numPr>
      </w:pPr>
      <w:proofErr w:type="spellStart"/>
      <w:r>
        <w:t>layout_alignParentTop</w:t>
      </w:r>
      <w:proofErr w:type="spellEnd"/>
      <w:r>
        <w:t xml:space="preserve"> - </w:t>
      </w:r>
      <w:r w:rsidR="001C6DAB">
        <w:t>M</w:t>
      </w:r>
      <w:r w:rsidR="001C6DAB" w:rsidRPr="001C6DAB">
        <w:t xml:space="preserve">akes the </w:t>
      </w:r>
      <w:r w:rsidR="001C6DAB">
        <w:t>right</w:t>
      </w:r>
      <w:r w:rsidR="001C6DAB" w:rsidRPr="001C6DAB">
        <w:t xml:space="preserve"> edge of your view match the </w:t>
      </w:r>
      <w:r w:rsidR="001C6DAB">
        <w:t>right</w:t>
      </w:r>
      <w:r w:rsidR="001C6DAB" w:rsidRPr="001C6DAB">
        <w:t xml:space="preserve"> edge of the </w:t>
      </w:r>
      <w:r w:rsidR="001C6DAB">
        <w:t xml:space="preserve">parent </w:t>
      </w:r>
      <w:r w:rsidR="001C6DAB" w:rsidRPr="001C6DAB">
        <w:t>view</w:t>
      </w:r>
      <w:r w:rsidR="001C6DAB">
        <w:t>.</w:t>
      </w:r>
    </w:p>
    <w:p w:rsidR="00152F21" w:rsidRDefault="00152F21" w:rsidP="00D76059">
      <w:pPr>
        <w:pStyle w:val="ListParagraph"/>
        <w:numPr>
          <w:ilvl w:val="0"/>
          <w:numId w:val="3"/>
        </w:numPr>
      </w:pPr>
      <w:proofErr w:type="spellStart"/>
      <w:r>
        <w:t>layout_centerHorizontal</w:t>
      </w:r>
      <w:proofErr w:type="spellEnd"/>
      <w:r>
        <w:t xml:space="preserve"> - Horizontally centers the </w:t>
      </w:r>
      <w:r w:rsidR="001C6DAB">
        <w:t>view</w:t>
      </w:r>
      <w:r>
        <w:t xml:space="preserve"> in </w:t>
      </w:r>
      <w:r w:rsidR="001C6DAB">
        <w:t>its</w:t>
      </w:r>
      <w:r>
        <w:t xml:space="preserve"> parent.</w:t>
      </w:r>
    </w:p>
    <w:p w:rsidR="00152F21" w:rsidRDefault="00152F21" w:rsidP="00152F21">
      <w:pPr>
        <w:pStyle w:val="ListParagraph"/>
        <w:numPr>
          <w:ilvl w:val="0"/>
          <w:numId w:val="3"/>
        </w:numPr>
      </w:pPr>
      <w:proofErr w:type="spellStart"/>
      <w:r>
        <w:t>layout_centerVertical</w:t>
      </w:r>
      <w:proofErr w:type="spellEnd"/>
      <w:r>
        <w:t xml:space="preserve"> - Vertically centers the element in </w:t>
      </w:r>
      <w:r w:rsidR="001C6DAB">
        <w:t>its</w:t>
      </w:r>
      <w:r>
        <w:t xml:space="preserve"> parent.</w:t>
      </w:r>
    </w:p>
    <w:p w:rsidR="00137B47" w:rsidRDefault="001C6DAB">
      <w:r>
        <w:t>Let’s look at an example that uses some of these newly learned layout properties</w:t>
      </w:r>
    </w:p>
    <w:tbl>
      <w:tblPr>
        <w:tblStyle w:val="TableGrid"/>
        <w:tblW w:w="0" w:type="auto"/>
        <w:tblLook w:val="04A0" w:firstRow="1" w:lastRow="0" w:firstColumn="1" w:lastColumn="0" w:noHBand="0" w:noVBand="1"/>
      </w:tblPr>
      <w:tblGrid>
        <w:gridCol w:w="9350"/>
      </w:tblGrid>
      <w:tr w:rsidR="00D71059" w:rsidTr="001C6DAB">
        <w:tc>
          <w:tcPr>
            <w:tcW w:w="9350" w:type="dxa"/>
          </w:tcPr>
          <w:p w:rsidR="001C6DAB" w:rsidRDefault="001C6DAB" w:rsidP="001C6DAB">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proofErr w:type="spellStart"/>
            <w:r>
              <w:rPr>
                <w:rFonts w:ascii="Consolas" w:hAnsi="Consolas" w:cs="Consolas"/>
                <w:color w:val="A31515"/>
                <w:szCs w:val="22"/>
                <w:highlight w:val="white"/>
              </w:rPr>
              <w:t>RelativeLayout</w:t>
            </w:r>
            <w:proofErr w:type="spellEnd"/>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@+id/textView1</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android:layout_alignParentTop</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true</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android:layout_marginBottom</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10dp</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Please enter your username</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TextView</w:t>
            </w:r>
            <w:proofErr w:type="spellEnd"/>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@+id/textView2</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android:layout_below</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@+id/textView1</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User name:</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proofErr w:type="spellStart"/>
            <w:r>
              <w:rPr>
                <w:rFonts w:ascii="Consolas" w:hAnsi="Consolas" w:cs="Consolas"/>
                <w:color w:val="A31515"/>
                <w:szCs w:val="22"/>
                <w:highlight w:val="white"/>
              </w:rPr>
              <w:t>EditText</w:t>
            </w:r>
            <w:proofErr w:type="spellEnd"/>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@+id/editText1</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android:layout_alignParentRight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true</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android:layout_alignTop</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@+id/textView2</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android:layout_toRightOf</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@+id/textView2</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w:t>
            </w:r>
            <w:proofErr w:type="spellStart"/>
            <w:r>
              <w:rPr>
                <w:rFonts w:ascii="Consolas" w:hAnsi="Consolas" w:cs="Consolas"/>
                <w:color w:val="0000FF"/>
                <w:szCs w:val="22"/>
                <w:highlight w:val="white"/>
              </w:rPr>
              <w:t>btnSubmit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wrap_content</w:t>
            </w:r>
            <w:proofErr w:type="spellEnd"/>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android:layout_alignParentRight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true</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android:layout_below</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@+id/editText1</w:t>
            </w:r>
            <w:r>
              <w:rPr>
                <w:rFonts w:ascii="Consolas" w:hAnsi="Consolas" w:cs="Consolas"/>
                <w:color w:val="000000"/>
                <w:szCs w:val="22"/>
                <w:highlight w:val="white"/>
              </w:rPr>
              <w:t>"</w:t>
            </w:r>
          </w:p>
          <w:p w:rsidR="001C6DAB" w:rsidRDefault="001C6DAB" w:rsidP="001C6DAB">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android:text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Submit</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D71059" w:rsidRDefault="001C6DAB" w:rsidP="001C6DAB">
            <w:r>
              <w:rPr>
                <w:rFonts w:ascii="Consolas" w:hAnsi="Consolas" w:cs="Consolas"/>
                <w:color w:val="0000FF"/>
                <w:szCs w:val="22"/>
                <w:highlight w:val="white"/>
              </w:rPr>
              <w:t>&lt;/</w:t>
            </w:r>
            <w:proofErr w:type="spellStart"/>
            <w:r>
              <w:rPr>
                <w:rFonts w:ascii="Consolas" w:hAnsi="Consolas" w:cs="Consolas"/>
                <w:color w:val="A31515"/>
                <w:szCs w:val="22"/>
                <w:highlight w:val="white"/>
              </w:rPr>
              <w:t>RelativeLayout</w:t>
            </w:r>
            <w:proofErr w:type="spellEnd"/>
            <w:r>
              <w:rPr>
                <w:rFonts w:ascii="Consolas" w:hAnsi="Consolas" w:cs="Consolas"/>
                <w:color w:val="0000FF"/>
                <w:szCs w:val="22"/>
                <w:highlight w:val="white"/>
              </w:rPr>
              <w:t>&gt;</w:t>
            </w:r>
          </w:p>
        </w:tc>
      </w:tr>
    </w:tbl>
    <w:p w:rsidR="00CC21F0" w:rsidRDefault="00CC21F0"/>
    <w:p w:rsidR="00815285" w:rsidRDefault="00D71059">
      <w:r>
        <w:t xml:space="preserve">Gist file: </w:t>
      </w:r>
      <w:hyperlink r:id="rId9" w:history="1">
        <w:r w:rsidR="00815285" w:rsidRPr="00B552A6">
          <w:rPr>
            <w:rStyle w:val="Hyperlink"/>
          </w:rPr>
          <w:t>https://gist.github.com/vkoppaka/cce454f3ce283d96272f</w:t>
        </w:r>
      </w:hyperlink>
      <w:r w:rsidR="00815285">
        <w:t xml:space="preserve"> </w:t>
      </w:r>
    </w:p>
    <w:p w:rsidR="00127F64" w:rsidRDefault="00127F64">
      <w:r>
        <w:t>And the UI would look like:</w:t>
      </w:r>
    </w:p>
    <w:p w:rsidR="00127F64" w:rsidRDefault="00815285">
      <w:r>
        <w:rPr>
          <w:noProof/>
        </w:rPr>
        <w:drawing>
          <wp:inline distT="0" distB="0" distL="0" distR="0" wp14:anchorId="2E757DBD" wp14:editId="528CD054">
            <wp:extent cx="4609524" cy="243809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9524" cy="2438095"/>
                    </a:xfrm>
                    <a:prstGeom prst="rect">
                      <a:avLst/>
                    </a:prstGeom>
                  </pic:spPr>
                </pic:pic>
              </a:graphicData>
            </a:graphic>
          </wp:inline>
        </w:drawing>
      </w:r>
    </w:p>
    <w:p w:rsidR="00127F64" w:rsidRDefault="00127F64"/>
    <w:p w:rsidR="00BE2C88" w:rsidRDefault="00D92407">
      <w:r>
        <w:t>For a full list of all possible Relative Layout Options, we can explore properties of a view in Visual Studio.</w:t>
      </w:r>
    </w:p>
    <w:p w:rsidR="00D92407" w:rsidRDefault="003806EE">
      <w:r>
        <w:rPr>
          <w:noProof/>
        </w:rPr>
        <w:drawing>
          <wp:inline distT="0" distB="0" distL="0" distR="0" wp14:anchorId="386AA4EF" wp14:editId="18CD66B3">
            <wp:extent cx="3571429" cy="44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429" cy="4409524"/>
                    </a:xfrm>
                    <a:prstGeom prst="rect">
                      <a:avLst/>
                    </a:prstGeom>
                  </pic:spPr>
                </pic:pic>
              </a:graphicData>
            </a:graphic>
          </wp:inline>
        </w:drawing>
      </w:r>
    </w:p>
    <w:p w:rsidR="002D796E" w:rsidRDefault="002D796E" w:rsidP="00270B6E">
      <w:r>
        <w:t>That’s it for today. Tomorrow we will explore more Layout options.</w:t>
      </w:r>
    </w:p>
    <w:p w:rsidR="002D796E" w:rsidRPr="00270B6E" w:rsidRDefault="002D796E" w:rsidP="00270B6E">
      <w:r>
        <w:t>Additional Note:</w:t>
      </w:r>
      <w:bookmarkStart w:id="0" w:name="_GoBack"/>
      <w:bookmarkEnd w:id="0"/>
    </w:p>
    <w:p w:rsidR="00180260" w:rsidRPr="00180260" w:rsidRDefault="00180260" w:rsidP="00180260">
      <w:r>
        <w:t xml:space="preserve">If you are having any trouble getting </w:t>
      </w:r>
      <w:r w:rsidR="00D92407">
        <w:t>XML and Designer preview to match, please build your solution once.</w:t>
      </w:r>
    </w:p>
    <w:p w:rsidR="002D796E" w:rsidRDefault="00D92407" w:rsidP="002D796E">
      <w:r>
        <w:t>Venkata</w:t>
      </w:r>
    </w:p>
    <w:p w:rsidR="00C5728B" w:rsidRDefault="00C5728B"/>
    <w:sectPr w:rsidR="00C572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B49B7"/>
    <w:rsid w:val="00127F64"/>
    <w:rsid w:val="00137B47"/>
    <w:rsid w:val="00152F21"/>
    <w:rsid w:val="001772D2"/>
    <w:rsid w:val="00180260"/>
    <w:rsid w:val="001C6DAB"/>
    <w:rsid w:val="001E72C1"/>
    <w:rsid w:val="00270B6E"/>
    <w:rsid w:val="00287114"/>
    <w:rsid w:val="002D796E"/>
    <w:rsid w:val="003806EE"/>
    <w:rsid w:val="003C0899"/>
    <w:rsid w:val="00587D94"/>
    <w:rsid w:val="006632F7"/>
    <w:rsid w:val="00690B33"/>
    <w:rsid w:val="007C366B"/>
    <w:rsid w:val="00815285"/>
    <w:rsid w:val="00893317"/>
    <w:rsid w:val="008A27D5"/>
    <w:rsid w:val="00924649"/>
    <w:rsid w:val="00A970D6"/>
    <w:rsid w:val="00BE2C88"/>
    <w:rsid w:val="00C5728B"/>
    <w:rsid w:val="00CC21F0"/>
    <w:rsid w:val="00D71059"/>
    <w:rsid w:val="00D92407"/>
    <w:rsid w:val="00E022C2"/>
    <w:rsid w:val="00EC450D"/>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s://gist.github.com/vkoppaka/4f177de27d9c237565cd"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st.github.com/vkoppaka/cce454f3ce283d96272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7ADAA4B3-C225-4F84-AC38-A354F35E1DFE}"/>
      </w:docPartPr>
      <w:docPartBody>
        <w:p w:rsidR="00065D3C" w:rsidRDefault="00065D3C">
          <w:r w:rsidRPr="00B552A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8A20FF"/>
    <w:rsid w:val="00957C78"/>
    <w:rsid w:val="00AA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D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7: Relative Layout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101</TotalTime>
  <Pages>1</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25</cp:revision>
  <dcterms:created xsi:type="dcterms:W3CDTF">2015-07-15T04:20:00Z</dcterms:created>
  <dcterms:modified xsi:type="dcterms:W3CDTF">2015-07-16T05:03:00Z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