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90B33" w:rsidRDefault="00EC450D">
              <w:pPr>
                <w:pStyle w:val="Publishwithline"/>
              </w:pPr>
              <w:r>
                <w:t xml:space="preserve">Day </w:t>
              </w:r>
              <w:r w:rsidR="00F364E6">
                <w:t>8</w:t>
              </w:r>
              <w:r>
                <w:t xml:space="preserve">: </w:t>
              </w:r>
              <w:r w:rsidR="00F364E6">
                <w:t>Grid and Table Layout</w:t>
              </w:r>
            </w:p>
          </w:sdtContent>
        </w:sdt>
        <w:p w:rsidR="00690B33" w:rsidRDefault="00690B33">
          <w:pPr>
            <w:pStyle w:val="underline"/>
          </w:pPr>
        </w:p>
        <w:p w:rsidR="00690B33" w:rsidRDefault="00A46369">
          <w:pPr>
            <w:pStyle w:val="PadderBetweenControlandBody"/>
          </w:pPr>
        </w:p>
      </w:sdtContent>
    </w:sdt>
    <w:p w:rsidR="00F364E6" w:rsidRDefault="00F364E6" w:rsidP="00F364E6">
      <w:pPr>
        <w:pStyle w:val="Heading1"/>
      </w:pPr>
      <w:r>
        <w:t>Grid Layout</w:t>
      </w:r>
    </w:p>
    <w:p w:rsidR="00F364E6" w:rsidRPr="00F364E6" w:rsidRDefault="00F364E6" w:rsidP="00F364E6">
      <w:r>
        <w:t>Grid layout is one of the new kids in the block, it got introduced with Ice Cream Sandwich (API Level 14). If you are a .NET Programmer who is familiar with Windows Phone (or Windows’) Grid Definitions, this should feel right at home to you.</w:t>
      </w:r>
    </w:p>
    <w:p w:rsidR="00690B33" w:rsidRDefault="00F364E6">
      <w:r>
        <w:t xml:space="preserve">Grid Layout is used to put views into rows and columns reminiscent of tables. As with any ViewGroup Grid Layout can also hold other types of </w:t>
      </w:r>
      <w:proofErr w:type="spellStart"/>
      <w:r>
        <w:t>ViewGroups</w:t>
      </w:r>
      <w:proofErr w:type="spellEnd"/>
      <w:r w:rsidR="001E72C1">
        <w:t xml:space="preserve">. </w:t>
      </w:r>
    </w:p>
    <w:p w:rsidR="001E72C1" w:rsidRDefault="001E72C1">
      <w:r>
        <w:t xml:space="preserve">Let’s start digging into the XML code that is used to create </w:t>
      </w:r>
      <w:r w:rsidR="00F364E6">
        <w:t>Grid Layout</w:t>
      </w:r>
      <w:r>
        <w:t xml:space="preserve"> with a really basic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0D6" w:rsidTr="00F364E6">
        <w:tc>
          <w:tcPr>
            <w:tcW w:w="9350" w:type="dxa"/>
          </w:tcPr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android:rowCount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android:columnCount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EB1651" w:rsidRDefault="00EB1651" w:rsidP="00EB16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70D6" w:rsidRDefault="00EB1651" w:rsidP="00EB1651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1E72C1" w:rsidRDefault="001E72C1"/>
    <w:p w:rsidR="008A27D5" w:rsidRDefault="007C366B">
      <w:r>
        <w:t xml:space="preserve">Gist file: </w:t>
      </w:r>
      <w:hyperlink r:id="rId7" w:history="1">
        <w:r w:rsidR="00D87E93" w:rsidRPr="0054177D">
          <w:rPr>
            <w:rStyle w:val="Hyperlink"/>
          </w:rPr>
          <w:t>https://gist.github.com/vkoppaka/14811a86ccfff6cab45e</w:t>
        </w:r>
      </w:hyperlink>
      <w:r w:rsidR="00D87E93">
        <w:t xml:space="preserve"> </w:t>
      </w:r>
    </w:p>
    <w:p w:rsidR="00B017E3" w:rsidRDefault="00152F21">
      <w:r>
        <w:t xml:space="preserve">In the above snippet </w:t>
      </w:r>
      <w:r w:rsidR="00B017E3">
        <w:t>we see a number of new android: attributes specifically starting with layout_. Let’s explore them –</w:t>
      </w:r>
    </w:p>
    <w:p w:rsidR="00B017E3" w:rsidRDefault="00B017E3" w:rsidP="00B017E3">
      <w:pPr>
        <w:pStyle w:val="ListParagraph"/>
        <w:numPr>
          <w:ilvl w:val="0"/>
          <w:numId w:val="4"/>
        </w:numPr>
      </w:pPr>
      <w:proofErr w:type="spellStart"/>
      <w:proofErr w:type="gramStart"/>
      <w:r w:rsidRPr="00B017E3">
        <w:rPr>
          <w:b/>
        </w:rPr>
        <w:t>rowCount</w:t>
      </w:r>
      <w:proofErr w:type="spellEnd"/>
      <w:proofErr w:type="gramEnd"/>
      <w:r>
        <w:t>: Row Count tells Android on how many rows does the current Grid Layout has.</w:t>
      </w:r>
    </w:p>
    <w:p w:rsidR="00B017E3" w:rsidRDefault="00B017E3" w:rsidP="00B017E3">
      <w:pPr>
        <w:pStyle w:val="ListParagraph"/>
        <w:numPr>
          <w:ilvl w:val="0"/>
          <w:numId w:val="4"/>
        </w:numPr>
      </w:pPr>
      <w:proofErr w:type="spellStart"/>
      <w:proofErr w:type="gramStart"/>
      <w:r w:rsidRPr="00B017E3">
        <w:rPr>
          <w:b/>
        </w:rPr>
        <w:t>columnCount</w:t>
      </w:r>
      <w:proofErr w:type="spellEnd"/>
      <w:proofErr w:type="gramEnd"/>
      <w:r>
        <w:t>: Column Count tells Android on how many columns does the current Grid Layout has.</w:t>
      </w:r>
    </w:p>
    <w:p w:rsidR="00B017E3" w:rsidRDefault="00B017E3" w:rsidP="00B017E3">
      <w:pPr>
        <w:pStyle w:val="ListParagraph"/>
        <w:numPr>
          <w:ilvl w:val="0"/>
          <w:numId w:val="4"/>
        </w:numPr>
      </w:pPr>
      <w:proofErr w:type="spellStart"/>
      <w:r w:rsidRPr="00B017E3">
        <w:rPr>
          <w:b/>
        </w:rPr>
        <w:t>layout_row</w:t>
      </w:r>
      <w:proofErr w:type="spellEnd"/>
      <w:r>
        <w:t>: Specifies the row position of the view in the Grid Layout.</w:t>
      </w:r>
    </w:p>
    <w:p w:rsidR="00B017E3" w:rsidRDefault="00B017E3" w:rsidP="00B017E3">
      <w:pPr>
        <w:pStyle w:val="ListParagraph"/>
        <w:numPr>
          <w:ilvl w:val="0"/>
          <w:numId w:val="4"/>
        </w:numPr>
      </w:pPr>
      <w:proofErr w:type="spellStart"/>
      <w:r w:rsidRPr="00B017E3">
        <w:rPr>
          <w:b/>
        </w:rPr>
        <w:t>layout_column</w:t>
      </w:r>
      <w:proofErr w:type="spellEnd"/>
      <w:r>
        <w:t>: specifies the column position of the view in the Grid Layout.</w:t>
      </w:r>
    </w:p>
    <w:p w:rsidR="00B017E3" w:rsidRDefault="00B017E3">
      <w:r>
        <w:t>If we were to run the application and see you will a 2X2 table layout –</w:t>
      </w:r>
    </w:p>
    <w:p w:rsidR="00B017E3" w:rsidRDefault="00B017E3">
      <w:r>
        <w:rPr>
          <w:noProof/>
        </w:rPr>
        <w:drawing>
          <wp:inline distT="0" distB="0" distL="0" distR="0" wp14:anchorId="2D6D2511" wp14:editId="6B642B88">
            <wp:extent cx="4552381" cy="15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3" w:rsidRDefault="00B017E3">
      <w:r>
        <w:t xml:space="preserve">You can also “skip” specifying the </w:t>
      </w:r>
      <w:proofErr w:type="spellStart"/>
      <w:r>
        <w:t>layout_row</w:t>
      </w:r>
      <w:proofErr w:type="spellEnd"/>
      <w:r>
        <w:t xml:space="preserve"> and </w:t>
      </w:r>
      <w:proofErr w:type="spellStart"/>
      <w:r>
        <w:t>layout_column</w:t>
      </w:r>
      <w:proofErr w:type="spellEnd"/>
      <w:r>
        <w:t xml:space="preserve"> properties and Android is smart enough to place the cells in the correct order. Let’s see that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7E3" w:rsidTr="00B017E3">
        <w:tc>
          <w:tcPr>
            <w:tcW w:w="9350" w:type="dxa"/>
          </w:tcPr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android:rowCount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android:columnCount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B017E3" w:rsidRDefault="00B017E3" w:rsidP="00B01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B017E3" w:rsidRDefault="00B017E3" w:rsidP="00B017E3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B017E3" w:rsidRDefault="00B017E3">
      <w:r>
        <w:t>In the above snippet we are not really specifying the row and column properties but if you were to just run the application, Android puts them in the right places.</w:t>
      </w:r>
    </w:p>
    <w:p w:rsidR="00B017E3" w:rsidRDefault="00B017E3">
      <w:r>
        <w:rPr>
          <w:noProof/>
        </w:rPr>
        <w:drawing>
          <wp:inline distT="0" distB="0" distL="0" distR="0" wp14:anchorId="314BE240" wp14:editId="2F91D0BB">
            <wp:extent cx="4523809" cy="15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3" w:rsidRDefault="00B017E3" w:rsidP="00B017E3">
      <w:pPr>
        <w:pStyle w:val="Heading2"/>
      </w:pPr>
      <w:r>
        <w:t>Orientation Property</w:t>
      </w:r>
    </w:p>
    <w:p w:rsidR="00B017E3" w:rsidRDefault="00B017E3" w:rsidP="00B017E3">
      <w:r>
        <w:t xml:space="preserve">Another important property for Grid Layout is the Orientation Property which is set using </w:t>
      </w:r>
      <w:proofErr w:type="spellStart"/>
      <w:r>
        <w:t>android</w:t>
      </w:r>
      <w:proofErr w:type="gramStart"/>
      <w:r>
        <w:t>:orientation</w:t>
      </w:r>
      <w:proofErr w:type="spellEnd"/>
      <w:proofErr w:type="gramEnd"/>
      <w:r>
        <w:t xml:space="preserve"> attribute. You can switch between “horizontal” and “vertical” as options and the layout is put on the screen going horizontal or vertical way for the next cell respectively.</w:t>
      </w:r>
    </w:p>
    <w:p w:rsidR="00B017E3" w:rsidRDefault="00B017E3" w:rsidP="00B017E3">
      <w:pPr>
        <w:pStyle w:val="Heading2"/>
      </w:pPr>
      <w:proofErr w:type="spellStart"/>
      <w:r>
        <w:t>RowSpan</w:t>
      </w:r>
      <w:proofErr w:type="spellEnd"/>
      <w:r>
        <w:t xml:space="preserve"> and </w:t>
      </w:r>
      <w:proofErr w:type="spellStart"/>
      <w:r>
        <w:t>ColumnSpan</w:t>
      </w:r>
      <w:proofErr w:type="spellEnd"/>
    </w:p>
    <w:p w:rsidR="00B017E3" w:rsidRDefault="00B017E3" w:rsidP="00B017E3">
      <w:r>
        <w:t>As</w:t>
      </w:r>
      <w:r w:rsidR="009A66D3">
        <w:t xml:space="preserve"> you would expect from any Grid layout system, there are options to specify the “span” of each cell. This is achieved again by attributes, and the attributes are –</w:t>
      </w:r>
    </w:p>
    <w:p w:rsidR="009A66D3" w:rsidRDefault="009A66D3" w:rsidP="00B017E3">
      <w:proofErr w:type="spellStart"/>
      <w:proofErr w:type="gramStart"/>
      <w:r>
        <w:t>android:</w:t>
      </w:r>
      <w:proofErr w:type="gramEnd"/>
      <w:r>
        <w:t>rowSpan</w:t>
      </w:r>
      <w:proofErr w:type="spellEnd"/>
      <w:r>
        <w:t>: Specifies the number of rows the cell has to span.</w:t>
      </w:r>
    </w:p>
    <w:p w:rsidR="009A66D3" w:rsidRDefault="009A66D3" w:rsidP="00B017E3">
      <w:proofErr w:type="spellStart"/>
      <w:proofErr w:type="gramStart"/>
      <w:r>
        <w:t>android:</w:t>
      </w:r>
      <w:proofErr w:type="gramEnd"/>
      <w:r>
        <w:t>columnSpan</w:t>
      </w:r>
      <w:proofErr w:type="spellEnd"/>
      <w:r>
        <w:t>: Specifies the number of columns the cell has to span.</w:t>
      </w:r>
    </w:p>
    <w:p w:rsidR="009A66D3" w:rsidRDefault="009A66D3" w:rsidP="00B017E3">
      <w:r>
        <w:t>Let’s take a look at an example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6D3" w:rsidTr="009A66D3">
        <w:tc>
          <w:tcPr>
            <w:tcW w:w="9350" w:type="dxa"/>
          </w:tcPr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android:rowCount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android:columnCount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0,2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1,0 and Cell 2,0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android:background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#a30000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50dp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android:layout_rowSpan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1,1 and Cell 1,2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android:background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#00a313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android:layout_columnSpan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2,1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Cell 2,2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android:layout_column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9A66D3" w:rsidRDefault="009A66D3" w:rsidP="009A6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android:layout_margin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10dp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9A66D3" w:rsidRDefault="009A66D3" w:rsidP="009A66D3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GridLayout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9A66D3" w:rsidRDefault="009A66D3" w:rsidP="00B017E3"/>
    <w:p w:rsidR="009A66D3" w:rsidRDefault="009A66D3" w:rsidP="00B017E3">
      <w:r>
        <w:t xml:space="preserve">Gist file link: </w:t>
      </w:r>
      <w:hyperlink r:id="rId10" w:history="1">
        <w:r w:rsidRPr="0054177D">
          <w:rPr>
            <w:rStyle w:val="Hyperlink"/>
          </w:rPr>
          <w:t>https://gist.github.com/vkoppaka/77c9a66cb5730d1fbc36</w:t>
        </w:r>
      </w:hyperlink>
      <w:r>
        <w:t xml:space="preserve"> </w:t>
      </w:r>
    </w:p>
    <w:p w:rsidR="009A66D3" w:rsidRDefault="009A66D3" w:rsidP="00B017E3">
      <w:r>
        <w:t>And if you run this application, your UI would look like –</w:t>
      </w:r>
    </w:p>
    <w:p w:rsidR="009A66D3" w:rsidRDefault="009A66D3" w:rsidP="00B017E3">
      <w:r>
        <w:rPr>
          <w:noProof/>
        </w:rPr>
        <w:drawing>
          <wp:inline distT="0" distB="0" distL="0" distR="0" wp14:anchorId="2F852384" wp14:editId="0217FA48">
            <wp:extent cx="4542857" cy="28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07" w:rsidRDefault="00DA5D80" w:rsidP="00DA5D80">
      <w:pPr>
        <w:pStyle w:val="Heading1"/>
      </w:pPr>
      <w:r>
        <w:t>Table Layout:</w:t>
      </w:r>
    </w:p>
    <w:p w:rsidR="00DA5D80" w:rsidRDefault="00DA5D80" w:rsidP="00DA5D80">
      <w:r>
        <w:t xml:space="preserve">Table Layout is pretty similar to Grid Layout in terms of </w:t>
      </w:r>
      <w:r w:rsidR="00A95CF1">
        <w:t>display. Grid Layout is more versatile in memory management. Let’s look at an example of Table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CF1" w:rsidTr="00A95CF1">
        <w:tc>
          <w:tcPr>
            <w:tcW w:w="9350" w:type="dxa"/>
          </w:tcPr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android:layout_span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android:padding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18dip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@+id/tableRow1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@+id/TextView04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2 column 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@+id/TextView04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2 column 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@+id/TextView04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2 column 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@+id/TextView04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3 column 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TextView</w:t>
            </w:r>
            <w:proofErr w:type="spellEnd"/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@+id/TextView04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Row 3 column 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A95CF1" w:rsidRDefault="00A95CF1" w:rsidP="00A9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TableRow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A95CF1" w:rsidRDefault="00A95CF1" w:rsidP="00A95CF1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TableLayout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A95CF1" w:rsidRDefault="00A95CF1" w:rsidP="00DA5D80"/>
    <w:p w:rsidR="00A95CF1" w:rsidRDefault="00A95CF1" w:rsidP="00DA5D80">
      <w:r>
        <w:t xml:space="preserve">Gist file link: </w:t>
      </w:r>
      <w:hyperlink r:id="rId12" w:history="1">
        <w:r w:rsidRPr="0054177D">
          <w:rPr>
            <w:rStyle w:val="Hyperlink"/>
          </w:rPr>
          <w:t>https://gist.github.com/vkoppaka/8a529463a672c6829ddf</w:t>
        </w:r>
      </w:hyperlink>
      <w:r>
        <w:t xml:space="preserve"> </w:t>
      </w:r>
    </w:p>
    <w:p w:rsidR="00A95CF1" w:rsidRDefault="00A95CF1" w:rsidP="00DA5D80">
      <w:r>
        <w:t>And if you were to run the application</w:t>
      </w:r>
      <w:r w:rsidR="00741F7B">
        <w:t>, you will see a Tabular layout –</w:t>
      </w:r>
    </w:p>
    <w:p w:rsidR="00741F7B" w:rsidRPr="00DA5D80" w:rsidRDefault="00A46369" w:rsidP="00DA5D80">
      <w:r>
        <w:rPr>
          <w:noProof/>
        </w:rPr>
        <w:drawing>
          <wp:inline distT="0" distB="0" distL="0" distR="0" wp14:anchorId="0736D10D" wp14:editId="2E5ED1D2">
            <wp:extent cx="4523809" cy="22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6E" w:rsidRDefault="002D796E" w:rsidP="00270B6E">
      <w:r>
        <w:t xml:space="preserve">That’s it for today. </w:t>
      </w:r>
      <w:r w:rsidR="00665BFD">
        <w:t>See you all tomorrow</w:t>
      </w:r>
      <w:r>
        <w:t>.</w:t>
      </w:r>
    </w:p>
    <w:p w:rsidR="002D796E" w:rsidRDefault="00D92407" w:rsidP="002D796E">
      <w:r>
        <w:t>Venkata</w:t>
      </w:r>
      <w:bookmarkStart w:id="0" w:name="_GoBack"/>
      <w:bookmarkEnd w:id="0"/>
    </w:p>
    <w:p w:rsidR="00C5728B" w:rsidRDefault="00C5728B"/>
    <w:sectPr w:rsidR="00C572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22B1"/>
    <w:multiLevelType w:val="hybridMultilevel"/>
    <w:tmpl w:val="4132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7EC0"/>
    <w:multiLevelType w:val="hybridMultilevel"/>
    <w:tmpl w:val="D27C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A68F8"/>
    <w:multiLevelType w:val="hybridMultilevel"/>
    <w:tmpl w:val="59B6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541CF"/>
    <w:multiLevelType w:val="hybridMultilevel"/>
    <w:tmpl w:val="EB2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C450D"/>
    <w:rsid w:val="000B49B7"/>
    <w:rsid w:val="00127F64"/>
    <w:rsid w:val="00137B47"/>
    <w:rsid w:val="00152F21"/>
    <w:rsid w:val="001772D2"/>
    <w:rsid w:val="00180260"/>
    <w:rsid w:val="001C6DAB"/>
    <w:rsid w:val="001E72C1"/>
    <w:rsid w:val="00270B6E"/>
    <w:rsid w:val="00287114"/>
    <w:rsid w:val="002D796E"/>
    <w:rsid w:val="003806EE"/>
    <w:rsid w:val="003C0899"/>
    <w:rsid w:val="00587D94"/>
    <w:rsid w:val="006632F7"/>
    <w:rsid w:val="00665BFD"/>
    <w:rsid w:val="00690B33"/>
    <w:rsid w:val="00741F7B"/>
    <w:rsid w:val="007C366B"/>
    <w:rsid w:val="00815285"/>
    <w:rsid w:val="00893317"/>
    <w:rsid w:val="008A27D5"/>
    <w:rsid w:val="00924649"/>
    <w:rsid w:val="009A66D3"/>
    <w:rsid w:val="00A46369"/>
    <w:rsid w:val="00A95CF1"/>
    <w:rsid w:val="00A970D6"/>
    <w:rsid w:val="00B017E3"/>
    <w:rsid w:val="00BE2C88"/>
    <w:rsid w:val="00C5728B"/>
    <w:rsid w:val="00CC21F0"/>
    <w:rsid w:val="00D71059"/>
    <w:rsid w:val="00D87E93"/>
    <w:rsid w:val="00D92407"/>
    <w:rsid w:val="00DA5D80"/>
    <w:rsid w:val="00E022C2"/>
    <w:rsid w:val="00E94E00"/>
    <w:rsid w:val="00EB1651"/>
    <w:rsid w:val="00EC450D"/>
    <w:rsid w:val="00F364E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C3D30-BB68-4D49-B044-2A684DB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A970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7C3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https://gist.github.com/vkoppaka/14811a86ccfff6cab45e" TargetMode="External"/><Relationship Id="rId12" Type="http://schemas.openxmlformats.org/officeDocument/2006/relationships/hyperlink" Target="https://gist.github.com/vkoppaka/8a529463a672c6829d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st.github.com/vkoppaka/77c9a66cb5730d1fbc36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AC11-2FA3-4B1E-A04E-D72ACB0D0D04}"/>
      </w:docPartPr>
      <w:docPartBody>
        <w:p w:rsidR="00065D3C" w:rsidRDefault="00D001E1">
          <w:r w:rsidRPr="0054177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8"/>
    <w:rsid w:val="00065D3C"/>
    <w:rsid w:val="008A20FF"/>
    <w:rsid w:val="008D4BF4"/>
    <w:rsid w:val="00957C78"/>
    <w:rsid w:val="00AA2DC8"/>
    <w:rsid w:val="00D0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1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Day 8: Grid and Table Layout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154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34</cp:revision>
  <dcterms:created xsi:type="dcterms:W3CDTF">2015-07-15T04:20:00Z</dcterms:created>
  <dcterms:modified xsi:type="dcterms:W3CDTF">2015-07-16T06:05:00Z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