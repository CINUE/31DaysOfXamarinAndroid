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F14E7C" w:rsidRDefault="007B28E3">
              <w:pPr>
                <w:pStyle w:val="Publishwithline"/>
              </w:pPr>
              <w:r>
                <w:t xml:space="preserve">Day </w:t>
              </w:r>
              <w:r w:rsidR="0051226C">
                <w:t>10</w:t>
              </w:r>
              <w:r>
                <w:t xml:space="preserve">: Android Main Concepts: </w:t>
              </w:r>
              <w:r w:rsidR="0051226C">
                <w:t>Activities</w:t>
              </w:r>
            </w:p>
          </w:sdtContent>
        </w:sdt>
        <w:p w:rsidR="00F14E7C" w:rsidRDefault="00F14E7C">
          <w:pPr>
            <w:pStyle w:val="underline"/>
          </w:pPr>
        </w:p>
        <w:p w:rsidR="00F14E7C" w:rsidRDefault="00C31F89">
          <w:pPr>
            <w:pStyle w:val="PadderBetweenControlandBody"/>
          </w:pPr>
        </w:p>
      </w:sdtContent>
    </w:sdt>
    <w:p w:rsidR="009006C3" w:rsidRDefault="009006C3" w:rsidP="009006C3">
      <w:r>
        <w:t xml:space="preserve">Today, let’s explore what </w:t>
      </w:r>
      <w:r w:rsidR="0051226C">
        <w:t>Activities</w:t>
      </w:r>
      <w:r>
        <w:t xml:space="preserve"> in Android are –</w:t>
      </w:r>
    </w:p>
    <w:p w:rsidR="009006C3" w:rsidRDefault="00BF238D" w:rsidP="009006C3">
      <w:r>
        <w:t xml:space="preserve">Activities in Android are what provides screens for the users to interact with. Generally, each screen in Android has a corresponding Activity. An application can have one or more Activities that come together to present the user with various screens that constitute the Application. One among the activities in the application is designated as the “MainLauncher”, typically called MainActivity. </w:t>
      </w:r>
    </w:p>
    <w:p w:rsidR="00BF238D" w:rsidRDefault="00BF238D" w:rsidP="009006C3">
      <w:r>
        <w:t>Activities in Xamarin.Android are just classes which inherit from the “Activity” Base class and are decorated with the “Activity” attribute to tell Android more information about it. The Main Launcher Activity is set in this fashion –</w:t>
      </w:r>
    </w:p>
    <w:tbl>
      <w:tblPr>
        <w:tblStyle w:val="TableGrid"/>
        <w:tblW w:w="0" w:type="auto"/>
        <w:tblLook w:val="04A0" w:firstRow="1" w:lastRow="0" w:firstColumn="1" w:lastColumn="0" w:noHBand="0" w:noVBand="1"/>
      </w:tblPr>
      <w:tblGrid>
        <w:gridCol w:w="9350"/>
      </w:tblGrid>
      <w:tr w:rsidR="00BF238D" w:rsidTr="00BF238D">
        <w:tc>
          <w:tcPr>
            <w:tcW w:w="9350" w:type="dxa"/>
          </w:tcPr>
          <w:p w:rsidR="00BF238D" w:rsidRDefault="00BF238D" w:rsidP="00BF238D">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"ActivitySamples"</w:t>
            </w:r>
            <w:r>
              <w:rPr>
                <w:rFonts w:ascii="Consolas" w:hAnsi="Consolas" w:cs="Consolas"/>
                <w:color w:val="000000"/>
                <w:szCs w:val="22"/>
                <w:highlight w:val="white"/>
              </w:rPr>
              <w:t xml:space="preserve">, </w:t>
            </w:r>
            <w:r w:rsidRPr="00BF238D">
              <w:rPr>
                <w:rFonts w:ascii="Consolas" w:hAnsi="Consolas" w:cs="Consolas"/>
                <w:color w:val="000000"/>
                <w:szCs w:val="22"/>
                <w:highlight w:val="yellow"/>
              </w:rPr>
              <w:t xml:space="preserve">MainLauncher = </w:t>
            </w:r>
            <w:r w:rsidRPr="00BF238D">
              <w:rPr>
                <w:rFonts w:ascii="Consolas" w:hAnsi="Consolas" w:cs="Consolas"/>
                <w:color w:val="0000FF"/>
                <w:szCs w:val="22"/>
                <w:highlight w:val="yellow"/>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"@drawable/icon"</w:t>
            </w:r>
            <w:r>
              <w:rPr>
                <w:rFonts w:ascii="Consolas" w:hAnsi="Consolas" w:cs="Consolas"/>
                <w:color w:val="000000"/>
                <w:szCs w:val="22"/>
                <w:highlight w:val="white"/>
              </w:rPr>
              <w:t>)]</w:t>
            </w:r>
          </w:p>
          <w:p w:rsidR="00BF238D" w:rsidRDefault="00BF238D" w:rsidP="00BF238D">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MainActivity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tc>
      </w:tr>
    </w:tbl>
    <w:p w:rsidR="00BF238D" w:rsidRDefault="00BF238D" w:rsidP="009006C3"/>
    <w:p w:rsidR="00BF238D" w:rsidRDefault="00BF238D" w:rsidP="00805533">
      <w:pPr>
        <w:pStyle w:val="Heading1"/>
      </w:pPr>
      <w:r>
        <w:t>Activity Life Cycle</w:t>
      </w:r>
    </w:p>
    <w:p w:rsidR="00BF238D" w:rsidRDefault="00BF238D" w:rsidP="00BF238D">
      <w:r>
        <w:t xml:space="preserve">Let’s </w:t>
      </w:r>
      <w:r w:rsidR="005B733E">
        <w:t xml:space="preserve">explore all the states that the activity goes through </w:t>
      </w:r>
      <w:r>
        <w:t>–</w:t>
      </w:r>
    </w:p>
    <w:p w:rsidR="005B733E" w:rsidRDefault="005B733E" w:rsidP="005B733E">
      <w:pPr>
        <w:pStyle w:val="ListParagraph"/>
        <w:numPr>
          <w:ilvl w:val="0"/>
          <w:numId w:val="4"/>
        </w:numPr>
      </w:pPr>
      <w:r>
        <w:t>OnCreate</w:t>
      </w:r>
    </w:p>
    <w:p w:rsidR="005B733E" w:rsidRDefault="005B733E" w:rsidP="005B733E">
      <w:pPr>
        <w:pStyle w:val="ListParagraph"/>
        <w:numPr>
          <w:ilvl w:val="0"/>
          <w:numId w:val="4"/>
        </w:numPr>
      </w:pPr>
      <w:r>
        <w:t>OnStart</w:t>
      </w:r>
    </w:p>
    <w:p w:rsidR="005B733E" w:rsidRDefault="005B733E" w:rsidP="005B733E">
      <w:pPr>
        <w:pStyle w:val="ListParagraph"/>
        <w:numPr>
          <w:ilvl w:val="0"/>
          <w:numId w:val="4"/>
        </w:numPr>
      </w:pPr>
      <w:r>
        <w:t>OnResume</w:t>
      </w:r>
    </w:p>
    <w:p w:rsidR="005B733E" w:rsidRDefault="005B733E" w:rsidP="005B733E">
      <w:pPr>
        <w:pStyle w:val="ListParagraph"/>
        <w:numPr>
          <w:ilvl w:val="0"/>
          <w:numId w:val="4"/>
        </w:numPr>
      </w:pPr>
      <w:r>
        <w:t>OnPause</w:t>
      </w:r>
    </w:p>
    <w:p w:rsidR="005B733E" w:rsidRDefault="005B733E" w:rsidP="005B733E">
      <w:pPr>
        <w:pStyle w:val="ListParagraph"/>
        <w:numPr>
          <w:ilvl w:val="0"/>
          <w:numId w:val="4"/>
        </w:numPr>
      </w:pPr>
      <w:r>
        <w:t>OnStop</w:t>
      </w:r>
    </w:p>
    <w:p w:rsidR="005B733E" w:rsidRDefault="005B733E" w:rsidP="005B733E">
      <w:pPr>
        <w:pStyle w:val="ListParagraph"/>
        <w:numPr>
          <w:ilvl w:val="0"/>
          <w:numId w:val="4"/>
        </w:numPr>
      </w:pPr>
      <w:r>
        <w:t>OnRestart</w:t>
      </w:r>
    </w:p>
    <w:p w:rsidR="005B733E" w:rsidRDefault="005B733E" w:rsidP="005B733E">
      <w:pPr>
        <w:pStyle w:val="ListParagraph"/>
        <w:numPr>
          <w:ilvl w:val="0"/>
          <w:numId w:val="4"/>
        </w:numPr>
      </w:pPr>
      <w:r>
        <w:t>OnDestroy</w:t>
      </w:r>
    </w:p>
    <w:p w:rsidR="005B733E" w:rsidRDefault="005B733E" w:rsidP="00BF238D">
      <w:r>
        <w:t>Before we take a more detail look on what happens in each of this states, let’s see the state diagram of Activities Life Cycle –</w:t>
      </w:r>
    </w:p>
    <w:p w:rsidR="005B733E" w:rsidRDefault="005B733E" w:rsidP="00BF238D">
      <w:r>
        <w:rPr>
          <w:noProof/>
        </w:rPr>
        <w:drawing>
          <wp:inline distT="0" distB="0" distL="0" distR="0" wp14:anchorId="6B72C74C" wp14:editId="21453B75">
            <wp:extent cx="5590476" cy="63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0476" cy="6390476"/>
                    </a:xfrm>
                    <a:prstGeom prst="rect">
                      <a:avLst/>
                    </a:prstGeom>
                  </pic:spPr>
                </pic:pic>
              </a:graphicData>
            </a:graphic>
          </wp:inline>
        </w:drawing>
      </w:r>
    </w:p>
    <w:p w:rsidR="00BF238D" w:rsidRDefault="005B733E" w:rsidP="005B733E">
      <w:pPr>
        <w:pStyle w:val="Quote"/>
      </w:pPr>
      <w:r>
        <w:t xml:space="preserve">Image Courtesy: </w:t>
      </w:r>
      <w:hyperlink r:id="rId8" w:history="1">
        <w:r w:rsidRPr="008830BC">
          <w:rPr>
            <w:rStyle w:val="Hyperlink"/>
          </w:rPr>
          <w:t>http://developer.android.com/guide/components/activities.html</w:t>
        </w:r>
      </w:hyperlink>
      <w:r>
        <w:t xml:space="preserve">  </w:t>
      </w:r>
    </w:p>
    <w:p w:rsidR="00D403A5" w:rsidRDefault="0028395E" w:rsidP="00A719B2">
      <w:r>
        <w:t>The state diagram should give us a pretty good idea of when each of the states of an activity are called. The first state that the Activity will be in is –</w:t>
      </w:r>
    </w:p>
    <w:p w:rsidR="0028395E" w:rsidRDefault="0028395E" w:rsidP="0028395E">
      <w:pPr>
        <w:pStyle w:val="Heading2"/>
      </w:pPr>
      <w:r>
        <w:t>OnCreate</w:t>
      </w:r>
    </w:p>
    <w:p w:rsidR="0028395E" w:rsidRDefault="002C2A11" w:rsidP="0028395E">
      <w:r>
        <w:t>OnCreate is the first method that gets called when an activity is first created. Actions like Creating Views &amp; View Groups, Initialization are generally done in OnCreate Method.</w:t>
      </w:r>
    </w:p>
    <w:p w:rsidR="002C2A11" w:rsidRDefault="002C2A11" w:rsidP="002C2A11">
      <w:pPr>
        <w:pStyle w:val="Heading2"/>
      </w:pPr>
      <w:r>
        <w:t>OnStart</w:t>
      </w:r>
    </w:p>
    <w:p w:rsidR="002C2A11" w:rsidRDefault="002C2A11" w:rsidP="002C2A11">
      <w:r>
        <w:t xml:space="preserve">OnStart method follows OnCreate and is generally used to refresh any data in the View and View Groups. </w:t>
      </w:r>
    </w:p>
    <w:p w:rsidR="002C2A11" w:rsidRDefault="002C2A11" w:rsidP="002C2A11">
      <w:pPr>
        <w:pStyle w:val="Heading2"/>
      </w:pPr>
      <w:r>
        <w:t>OnResume</w:t>
      </w:r>
    </w:p>
    <w:p w:rsidR="002C2A11" w:rsidRDefault="002C2A11" w:rsidP="002C2A11">
      <w:r>
        <w:t>OnResume is one method that is always guaranteed to be called in Android when the Activity becomes Visible. This is when the user will be ready to start using the user interface that goes with the Activity. Another important point about OnResume is that OnResume is responsible for undoing anything that OnPause does.</w:t>
      </w:r>
    </w:p>
    <w:p w:rsidR="002C2A11" w:rsidRDefault="002C2A11" w:rsidP="002C2A11">
      <w:pPr>
        <w:pStyle w:val="Heading2"/>
      </w:pPr>
      <w:r>
        <w:t>OnPause</w:t>
      </w:r>
    </w:p>
    <w:p w:rsidR="002C2A11" w:rsidRDefault="002C2A11" w:rsidP="002C2A11">
      <w:r>
        <w:t>OnPause gets called when the activity is about to go into background. This method is generally overridden to save any non-persisted information from the user interface.</w:t>
      </w:r>
    </w:p>
    <w:p w:rsidR="002C2A11" w:rsidRDefault="002C2A11" w:rsidP="002C2A11">
      <w:pPr>
        <w:pStyle w:val="Heading2"/>
      </w:pPr>
      <w:r>
        <w:t xml:space="preserve">OnStop </w:t>
      </w:r>
    </w:p>
    <w:p w:rsidR="002C2A11" w:rsidRDefault="00553703" w:rsidP="002C2A11">
      <w:r>
        <w:t>OnStop is called when the Activity is no longer visible to the user</w:t>
      </w:r>
      <w:r w:rsidR="005E4F44">
        <w:t xml:space="preserve">. Activity not being visible to the user can happen in multiple </w:t>
      </w:r>
      <w:r w:rsidR="00380ED9">
        <w:t>scenarios</w:t>
      </w:r>
      <w:r w:rsidR="005E4F44">
        <w:t xml:space="preserve"> like another activity is created, or the current activity is destroyed etc.</w:t>
      </w:r>
    </w:p>
    <w:p w:rsidR="005E4F44" w:rsidRDefault="005E4F44" w:rsidP="005E4F44">
      <w:pPr>
        <w:pStyle w:val="Heading2"/>
      </w:pPr>
      <w:r>
        <w:t>OnRestart</w:t>
      </w:r>
    </w:p>
    <w:p w:rsidR="005E4F44" w:rsidRDefault="00380ED9" w:rsidP="005E4F44">
      <w:r>
        <w:t xml:space="preserve">OnRestart is called to when bringing back a stopped activity back to life. </w:t>
      </w:r>
    </w:p>
    <w:p w:rsidR="00380ED9" w:rsidRDefault="00380ED9" w:rsidP="00380ED9">
      <w:pPr>
        <w:pStyle w:val="Heading2"/>
      </w:pPr>
      <w:r>
        <w:t>OnDestroy</w:t>
      </w:r>
    </w:p>
    <w:p w:rsidR="00380ED9" w:rsidRDefault="00380ED9" w:rsidP="00380ED9">
      <w:r>
        <w:t>OnDestroy is called when an activity is destroyed completed. There are scenarios that Android will not call OnDestroy, so don’t count on doing any persistence in OnDestroy.</w:t>
      </w:r>
    </w:p>
    <w:p w:rsidR="00380ED9" w:rsidRDefault="00492F42" w:rsidP="00380ED9">
      <w:r>
        <w:t>Let’s take a look at all the state methods that you can override in an Activity real quick in code –</w:t>
      </w:r>
    </w:p>
    <w:tbl>
      <w:tblPr>
        <w:tblStyle w:val="TableGrid"/>
        <w:tblW w:w="0" w:type="auto"/>
        <w:tblLook w:val="04A0" w:firstRow="1" w:lastRow="0" w:firstColumn="1" w:lastColumn="0" w:noHBand="0" w:noVBand="1"/>
      </w:tblPr>
      <w:tblGrid>
        <w:gridCol w:w="9350"/>
      </w:tblGrid>
      <w:tr w:rsidR="00492F42" w:rsidTr="00492F42">
        <w:tc>
          <w:tcPr>
            <w:tcW w:w="9350" w:type="dxa"/>
          </w:tcPr>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Android.Widget;</w:t>
            </w:r>
          </w:p>
          <w:p w:rsidR="00492F42" w:rsidRDefault="00492F42" w:rsidP="00492F42">
            <w:pPr>
              <w:autoSpaceDE w:val="0"/>
              <w:autoSpaceDN w:val="0"/>
              <w:adjustRightInd w:val="0"/>
              <w:rPr>
                <w:rFonts w:ascii="Consolas" w:hAnsi="Consolas" w:cs="Consolas"/>
                <w:color w:val="000000"/>
                <w:szCs w:val="22"/>
                <w:highlight w:val="white"/>
              </w:rPr>
            </w:pP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ActivitySamples</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"ActivitySamples"</w:t>
            </w:r>
            <w:r>
              <w:rPr>
                <w:rFonts w:ascii="Consolas" w:hAnsi="Consolas" w:cs="Consolas"/>
                <w:color w:val="000000"/>
                <w:szCs w:val="22"/>
                <w:highlight w:val="white"/>
              </w:rPr>
              <w:t xml:space="preserve">, MainLauncher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"@drawable/icon"</w:t>
            </w:r>
            <w:r>
              <w:rPr>
                <w:rFonts w:ascii="Consolas" w:hAnsi="Consolas" w:cs="Consolas"/>
                <w:color w:val="000000"/>
                <w:szCs w:val="22"/>
                <w:highlight w:val="white"/>
              </w:rPr>
              <w:t>)]</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MainActivity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int</w:t>
            </w:r>
            <w:r>
              <w:rPr>
                <w:rFonts w:ascii="Consolas" w:hAnsi="Consolas" w:cs="Consolas"/>
                <w:color w:val="000000"/>
                <w:szCs w:val="22"/>
                <w:highlight w:val="white"/>
              </w:rPr>
              <w:t xml:space="preserve"> count = 1;</w:t>
            </w:r>
          </w:p>
          <w:p w:rsidR="00492F42" w:rsidRDefault="00492F42" w:rsidP="00492F42">
            <w:pPr>
              <w:autoSpaceDE w:val="0"/>
              <w:autoSpaceDN w:val="0"/>
              <w:adjustRightInd w:val="0"/>
              <w:rPr>
                <w:rFonts w:ascii="Consolas" w:hAnsi="Consolas" w:cs="Consolas"/>
                <w:color w:val="000000"/>
                <w:szCs w:val="22"/>
                <w:highlight w:val="white"/>
              </w:rPr>
            </w:pP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OnCreate(</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.OnCreate(bundle);</w:t>
            </w:r>
          </w:p>
          <w:p w:rsidR="00492F42" w:rsidRDefault="00492F42" w:rsidP="00492F42">
            <w:pPr>
              <w:autoSpaceDE w:val="0"/>
              <w:autoSpaceDN w:val="0"/>
              <w:adjustRightInd w:val="0"/>
              <w:rPr>
                <w:rFonts w:ascii="Consolas" w:hAnsi="Consolas" w:cs="Consolas"/>
                <w:color w:val="000000"/>
                <w:szCs w:val="22"/>
                <w:highlight w:val="white"/>
              </w:rPr>
            </w:pP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SetContentView(</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
          <w:p w:rsidR="00492F42" w:rsidRDefault="00492F42" w:rsidP="00492F42">
            <w:pPr>
              <w:autoSpaceDE w:val="0"/>
              <w:autoSpaceDN w:val="0"/>
              <w:adjustRightInd w:val="0"/>
              <w:rPr>
                <w:rFonts w:ascii="Consolas" w:hAnsi="Consolas" w:cs="Consolas"/>
                <w:color w:val="000000"/>
                <w:szCs w:val="22"/>
                <w:highlight w:val="white"/>
              </w:rPr>
            </w:pP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Get our button from the layout resource,</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and attach an event to it</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Button</w:t>
            </w:r>
            <w:r>
              <w:rPr>
                <w:rFonts w:ascii="Consolas" w:hAnsi="Consolas" w:cs="Consolas"/>
                <w:color w:val="000000"/>
                <w:szCs w:val="22"/>
                <w:highlight w:val="white"/>
              </w:rPr>
              <w:t xml:space="preserve"> button = FindViewById&lt;</w:t>
            </w:r>
            <w:r>
              <w:rPr>
                <w:rFonts w:ascii="Consolas" w:hAnsi="Consolas" w:cs="Consolas"/>
                <w:color w:val="2B91AF"/>
                <w:szCs w:val="22"/>
                <w:highlight w:val="white"/>
              </w:rPr>
              <w:t>Button</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.MyButton);</w:t>
            </w:r>
          </w:p>
          <w:p w:rsidR="00492F42" w:rsidRDefault="00492F42" w:rsidP="00492F42">
            <w:pPr>
              <w:autoSpaceDE w:val="0"/>
              <w:autoSpaceDN w:val="0"/>
              <w:adjustRightInd w:val="0"/>
              <w:rPr>
                <w:rFonts w:ascii="Consolas" w:hAnsi="Consolas" w:cs="Consolas"/>
                <w:color w:val="000000"/>
                <w:szCs w:val="22"/>
                <w:highlight w:val="white"/>
              </w:rPr>
            </w:pP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button.Click += </w:t>
            </w:r>
            <w:r>
              <w:rPr>
                <w:rFonts w:ascii="Consolas" w:hAnsi="Consolas" w:cs="Consolas"/>
                <w:color w:val="0000FF"/>
                <w:szCs w:val="22"/>
                <w:highlight w:val="white"/>
              </w:rPr>
              <w:t>delegate</w:t>
            </w:r>
            <w:r>
              <w:rPr>
                <w:rFonts w:ascii="Consolas" w:hAnsi="Consolas" w:cs="Consolas"/>
                <w:color w:val="000000"/>
                <w:szCs w:val="22"/>
                <w:highlight w:val="white"/>
              </w:rPr>
              <w:t xml:space="preserve"> { button.Text = </w:t>
            </w:r>
            <w:r>
              <w:rPr>
                <w:rFonts w:ascii="Consolas" w:hAnsi="Consolas" w:cs="Consolas"/>
                <w:color w:val="0000FF"/>
                <w:szCs w:val="22"/>
                <w:highlight w:val="white"/>
              </w:rPr>
              <w:t>string</w:t>
            </w:r>
            <w:r>
              <w:rPr>
                <w:rFonts w:ascii="Consolas" w:hAnsi="Consolas" w:cs="Consolas"/>
                <w:color w:val="000000"/>
                <w:szCs w:val="22"/>
                <w:highlight w:val="white"/>
              </w:rPr>
              <w:t>.Format(</w:t>
            </w:r>
            <w:r>
              <w:rPr>
                <w:rFonts w:ascii="Consolas" w:hAnsi="Consolas" w:cs="Consolas"/>
                <w:color w:val="A31515"/>
                <w:szCs w:val="22"/>
                <w:highlight w:val="white"/>
              </w:rPr>
              <w:t>"</w:t>
            </w:r>
            <w:r>
              <w:rPr>
                <w:rFonts w:ascii="Consolas" w:hAnsi="Consolas" w:cs="Consolas"/>
                <w:color w:val="3CB371"/>
                <w:szCs w:val="22"/>
                <w:highlight w:val="white"/>
              </w:rPr>
              <w:t>{0}</w:t>
            </w:r>
            <w:r>
              <w:rPr>
                <w:rFonts w:ascii="Consolas" w:hAnsi="Consolas" w:cs="Consolas"/>
                <w:color w:val="A31515"/>
                <w:szCs w:val="22"/>
                <w:highlight w:val="white"/>
              </w:rPr>
              <w:t xml:space="preserve"> clicks!"</w:t>
            </w:r>
            <w:r>
              <w:rPr>
                <w:rFonts w:ascii="Consolas" w:hAnsi="Consolas" w:cs="Consolas"/>
                <w:color w:val="000000"/>
                <w:szCs w:val="22"/>
                <w:highlight w:val="white"/>
              </w:rPr>
              <w:t>, count++); };</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protected</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override</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void</w:t>
            </w:r>
            <w:r w:rsidRPr="00492F42">
              <w:rPr>
                <w:rFonts w:ascii="Consolas" w:hAnsi="Consolas" w:cs="Consolas"/>
                <w:color w:val="000000"/>
                <w:szCs w:val="22"/>
                <w:highlight w:val="yellow"/>
              </w:rPr>
              <w:t xml:space="preserve"> OnStart()</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base</w:t>
            </w:r>
            <w:r w:rsidRPr="00492F42">
              <w:rPr>
                <w:rFonts w:ascii="Consolas" w:hAnsi="Consolas" w:cs="Consolas"/>
                <w:color w:val="000000"/>
                <w:szCs w:val="22"/>
                <w:highlight w:val="yellow"/>
              </w:rPr>
              <w:t>.OnStart();</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protected</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override</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void</w:t>
            </w:r>
            <w:r w:rsidRPr="00492F42">
              <w:rPr>
                <w:rFonts w:ascii="Consolas" w:hAnsi="Consolas" w:cs="Consolas"/>
                <w:color w:val="000000"/>
                <w:szCs w:val="22"/>
                <w:highlight w:val="yellow"/>
              </w:rPr>
              <w:t xml:space="preserve"> OnResume()</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base</w:t>
            </w:r>
            <w:r w:rsidRPr="00492F42">
              <w:rPr>
                <w:rFonts w:ascii="Consolas" w:hAnsi="Consolas" w:cs="Consolas"/>
                <w:color w:val="000000"/>
                <w:szCs w:val="22"/>
                <w:highlight w:val="yellow"/>
              </w:rPr>
              <w:t>.OnResume();</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protected</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override</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void</w:t>
            </w:r>
            <w:r w:rsidRPr="00492F42">
              <w:rPr>
                <w:rFonts w:ascii="Consolas" w:hAnsi="Consolas" w:cs="Consolas"/>
                <w:color w:val="000000"/>
                <w:szCs w:val="22"/>
                <w:highlight w:val="yellow"/>
              </w:rPr>
              <w:t xml:space="preserve"> OnPause()</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base</w:t>
            </w:r>
            <w:r w:rsidRPr="00492F42">
              <w:rPr>
                <w:rFonts w:ascii="Consolas" w:hAnsi="Consolas" w:cs="Consolas"/>
                <w:color w:val="000000"/>
                <w:szCs w:val="22"/>
                <w:highlight w:val="yellow"/>
              </w:rPr>
              <w:t>.OnPause();</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protected</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override</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void</w:t>
            </w:r>
            <w:r w:rsidRPr="00492F42">
              <w:rPr>
                <w:rFonts w:ascii="Consolas" w:hAnsi="Consolas" w:cs="Consolas"/>
                <w:color w:val="000000"/>
                <w:szCs w:val="22"/>
                <w:highlight w:val="yellow"/>
              </w:rPr>
              <w:t xml:space="preserve"> OnStop()</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base</w:t>
            </w:r>
            <w:r w:rsidRPr="00492F42">
              <w:rPr>
                <w:rFonts w:ascii="Consolas" w:hAnsi="Consolas" w:cs="Consolas"/>
                <w:color w:val="000000"/>
                <w:szCs w:val="22"/>
                <w:highlight w:val="yellow"/>
              </w:rPr>
              <w:t>.OnStop();</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protected</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override</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void</w:t>
            </w:r>
            <w:r w:rsidRPr="00492F42">
              <w:rPr>
                <w:rFonts w:ascii="Consolas" w:hAnsi="Consolas" w:cs="Consolas"/>
                <w:color w:val="000000"/>
                <w:szCs w:val="22"/>
                <w:highlight w:val="yellow"/>
              </w:rPr>
              <w:t xml:space="preserve"> OnRestart()</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base</w:t>
            </w:r>
            <w:r w:rsidRPr="00492F42">
              <w:rPr>
                <w:rFonts w:ascii="Consolas" w:hAnsi="Consolas" w:cs="Consolas"/>
                <w:color w:val="000000"/>
                <w:szCs w:val="22"/>
                <w:highlight w:val="yellow"/>
              </w:rPr>
              <w:t>.OnRestart();</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protected</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override</w:t>
            </w: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void</w:t>
            </w:r>
            <w:r w:rsidRPr="00492F42">
              <w:rPr>
                <w:rFonts w:ascii="Consolas" w:hAnsi="Consolas" w:cs="Consolas"/>
                <w:color w:val="000000"/>
                <w:szCs w:val="22"/>
                <w:highlight w:val="yellow"/>
              </w:rPr>
              <w:t xml:space="preserve"> OnDestroy()</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r w:rsidRPr="00492F42">
              <w:rPr>
                <w:rFonts w:ascii="Consolas" w:hAnsi="Consolas" w:cs="Consolas"/>
                <w:color w:val="0000FF"/>
                <w:szCs w:val="22"/>
                <w:highlight w:val="yellow"/>
              </w:rPr>
              <w:t>base</w:t>
            </w:r>
            <w:r w:rsidRPr="00492F42">
              <w:rPr>
                <w:rFonts w:ascii="Consolas" w:hAnsi="Consolas" w:cs="Consolas"/>
                <w:color w:val="000000"/>
                <w:szCs w:val="22"/>
                <w:highlight w:val="yellow"/>
              </w:rPr>
              <w:t>.OnDestroy();</w:t>
            </w:r>
          </w:p>
          <w:p w:rsidR="00492F42" w:rsidRPr="00492F42" w:rsidRDefault="00492F42" w:rsidP="00492F42">
            <w:pPr>
              <w:autoSpaceDE w:val="0"/>
              <w:autoSpaceDN w:val="0"/>
              <w:adjustRightInd w:val="0"/>
              <w:rPr>
                <w:rFonts w:ascii="Consolas" w:hAnsi="Consolas" w:cs="Consolas"/>
                <w:color w:val="000000"/>
                <w:szCs w:val="22"/>
                <w:highlight w:val="yellow"/>
              </w:rPr>
            </w:pPr>
            <w:r w:rsidRPr="00492F42">
              <w:rPr>
                <w:rFonts w:ascii="Consolas" w:hAnsi="Consolas" w:cs="Consolas"/>
                <w:color w:val="000000"/>
                <w:szCs w:val="22"/>
                <w:highlight w:val="yellow"/>
              </w:rPr>
              <w:t xml:space="preserve">        }</w:t>
            </w:r>
          </w:p>
          <w:p w:rsidR="00492F42" w:rsidRPr="00492F42" w:rsidRDefault="00492F42" w:rsidP="00492F42">
            <w:pPr>
              <w:autoSpaceDE w:val="0"/>
              <w:autoSpaceDN w:val="0"/>
              <w:adjustRightInd w:val="0"/>
              <w:rPr>
                <w:rFonts w:ascii="Consolas" w:hAnsi="Consolas" w:cs="Consolas"/>
                <w:color w:val="000000"/>
                <w:szCs w:val="22"/>
                <w:highlight w:val="yellow"/>
              </w:rPr>
            </w:pP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492F42" w:rsidRDefault="00492F42" w:rsidP="00492F42">
            <w:r>
              <w:rPr>
                <w:rFonts w:ascii="Consolas" w:hAnsi="Consolas" w:cs="Consolas"/>
                <w:color w:val="000000"/>
                <w:szCs w:val="22"/>
                <w:highlight w:val="white"/>
              </w:rPr>
              <w:t>}</w:t>
            </w:r>
          </w:p>
        </w:tc>
      </w:tr>
    </w:tbl>
    <w:p w:rsidR="00492F42" w:rsidRDefault="00492F42" w:rsidP="00380ED9"/>
    <w:p w:rsidR="00492F42" w:rsidRDefault="00492F42" w:rsidP="00380ED9">
      <w:r>
        <w:t xml:space="preserve">Gist file link: </w:t>
      </w:r>
      <w:hyperlink r:id="rId9" w:history="1">
        <w:r w:rsidRPr="008830BC">
          <w:rPr>
            <w:rStyle w:val="Hyperlink"/>
          </w:rPr>
          <w:t>https://gist.github.com/vkoppaka/081a7d064daef91c72d3</w:t>
        </w:r>
      </w:hyperlink>
      <w:r>
        <w:t xml:space="preserve"> </w:t>
      </w:r>
    </w:p>
    <w:p w:rsidR="00805533" w:rsidRDefault="00805533" w:rsidP="00805533">
      <w:pPr>
        <w:pStyle w:val="Heading1"/>
      </w:pPr>
      <w:r>
        <w:t>Passing data between Activities</w:t>
      </w:r>
    </w:p>
    <w:p w:rsidR="00805533" w:rsidRDefault="009F31FC" w:rsidP="00805533">
      <w:r>
        <w:t>Now that we learned all the different states the activity can exist in, let’s learn how to start an activity and how to pass data between two activities.</w:t>
      </w:r>
    </w:p>
    <w:p w:rsidR="00492F42" w:rsidRDefault="00492F42" w:rsidP="00492F42">
      <w:pPr>
        <w:pStyle w:val="Heading2"/>
      </w:pPr>
      <w:r>
        <w:t>Starting an Activity</w:t>
      </w:r>
    </w:p>
    <w:p w:rsidR="009F31FC" w:rsidRDefault="00492F42" w:rsidP="00805533">
      <w:r>
        <w:t>We looked at this while we are working with Intents, but let’s recap –</w:t>
      </w:r>
    </w:p>
    <w:p w:rsidR="00492F42" w:rsidRDefault="00492F42" w:rsidP="00805533">
      <w:r>
        <w:t>All we need to do to start a new activity in the app is to declare an explicit intent with the activities fully qualified class name and call StartActivity with the intent –</w:t>
      </w:r>
    </w:p>
    <w:tbl>
      <w:tblPr>
        <w:tblStyle w:val="TableGrid"/>
        <w:tblW w:w="0" w:type="auto"/>
        <w:tblLook w:val="04A0" w:firstRow="1" w:lastRow="0" w:firstColumn="1" w:lastColumn="0" w:noHBand="0" w:noVBand="1"/>
      </w:tblPr>
      <w:tblGrid>
        <w:gridCol w:w="9350"/>
      </w:tblGrid>
      <w:tr w:rsidR="00492F42" w:rsidTr="00492F42">
        <w:tc>
          <w:tcPr>
            <w:tcW w:w="9350" w:type="dxa"/>
          </w:tcPr>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void</w:t>
            </w:r>
            <w:r>
              <w:rPr>
                <w:rFonts w:ascii="Consolas" w:hAnsi="Consolas" w:cs="Consolas"/>
                <w:color w:val="000000"/>
                <w:szCs w:val="22"/>
                <w:highlight w:val="white"/>
              </w:rPr>
              <w:t xml:space="preserve"> 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System.</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intent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Intent</w:t>
            </w:r>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r>
              <w:rPr>
                <w:rFonts w:ascii="Consolas" w:hAnsi="Consolas" w:cs="Consolas"/>
                <w:color w:val="0000FF"/>
                <w:szCs w:val="22"/>
                <w:highlight w:val="white"/>
              </w:rPr>
              <w:t>typeof</w:t>
            </w:r>
            <w:r>
              <w:rPr>
                <w:rFonts w:ascii="Consolas" w:hAnsi="Consolas" w:cs="Consolas"/>
                <w:color w:val="000000"/>
                <w:szCs w:val="22"/>
                <w:highlight w:val="white"/>
              </w:rPr>
              <w:t xml:space="preserve"> (</w:t>
            </w:r>
            <w:r>
              <w:rPr>
                <w:rFonts w:ascii="Consolas" w:hAnsi="Consolas" w:cs="Consolas"/>
                <w:color w:val="2B91AF"/>
                <w:szCs w:val="22"/>
                <w:highlight w:val="white"/>
              </w:rPr>
              <w:t>DetailsActivity</w:t>
            </w:r>
            <w:r>
              <w:rPr>
                <w:rFonts w:ascii="Consolas" w:hAnsi="Consolas" w:cs="Consolas"/>
                <w:color w:val="000000"/>
                <w:szCs w:val="22"/>
                <w:highlight w:val="white"/>
              </w:rPr>
              <w:t>));</w:t>
            </w:r>
          </w:p>
          <w:p w:rsidR="00492F42" w:rsidRDefault="00492F42" w:rsidP="00492F42">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StartActivity(intent);</w:t>
            </w:r>
          </w:p>
          <w:p w:rsidR="00492F42" w:rsidRDefault="00492F42" w:rsidP="00492F42">
            <w:r>
              <w:rPr>
                <w:rFonts w:ascii="Consolas" w:hAnsi="Consolas" w:cs="Consolas"/>
                <w:color w:val="000000"/>
                <w:szCs w:val="22"/>
                <w:highlight w:val="white"/>
              </w:rPr>
              <w:t xml:space="preserve">        }</w:t>
            </w:r>
          </w:p>
        </w:tc>
      </w:tr>
    </w:tbl>
    <w:p w:rsidR="00492F42" w:rsidRDefault="00492F42" w:rsidP="00805533"/>
    <w:p w:rsidR="00492F42" w:rsidRDefault="00DE7BA9" w:rsidP="00DE7BA9">
      <w:pPr>
        <w:pStyle w:val="Heading2"/>
      </w:pPr>
      <w:r>
        <w:t>Passing data</w:t>
      </w:r>
    </w:p>
    <w:p w:rsidR="00DE7BA9" w:rsidRDefault="00366673" w:rsidP="00DE7BA9">
      <w:r>
        <w:t>Now let’s take a look at how we can pass data to the DetailsActivity –</w:t>
      </w:r>
    </w:p>
    <w:p w:rsidR="00D370B3" w:rsidRDefault="00D370B3" w:rsidP="00DE7BA9">
      <w:r>
        <w:t>I modified the MainActivity slightly to have a simple EditText that we can use to capture the text we need to send to DetailsActivity.</w:t>
      </w:r>
    </w:p>
    <w:p w:rsidR="00366673" w:rsidRDefault="00D370B3" w:rsidP="00DE7BA9">
      <w:r>
        <w:rPr>
          <w:noProof/>
        </w:rPr>
        <w:drawing>
          <wp:inline distT="0" distB="0" distL="0" distR="0" wp14:anchorId="028F31CB" wp14:editId="1181ACEC">
            <wp:extent cx="3238095" cy="5714286"/>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095" cy="5714286"/>
                    </a:xfrm>
                    <a:prstGeom prst="rect">
                      <a:avLst/>
                    </a:prstGeom>
                  </pic:spPr>
                </pic:pic>
              </a:graphicData>
            </a:graphic>
          </wp:inline>
        </w:drawing>
      </w:r>
    </w:p>
    <w:p w:rsidR="00D370B3" w:rsidRDefault="00D370B3" w:rsidP="00DE7BA9">
      <w:r>
        <w:t>Here the AXML –</w:t>
      </w:r>
    </w:p>
    <w:tbl>
      <w:tblPr>
        <w:tblStyle w:val="TableGrid"/>
        <w:tblW w:w="0" w:type="auto"/>
        <w:tblLook w:val="04A0" w:firstRow="1" w:lastRow="0" w:firstColumn="1" w:lastColumn="0" w:noHBand="0" w:noVBand="1"/>
      </w:tblPr>
      <w:tblGrid>
        <w:gridCol w:w="9350"/>
      </w:tblGrid>
      <w:tr w:rsidR="00D370B3" w:rsidTr="00D370B3">
        <w:tc>
          <w:tcPr>
            <w:tcW w:w="9350" w:type="dxa"/>
          </w:tcPr>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xml</w:t>
            </w:r>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r>
              <w:rPr>
                <w:rFonts w:ascii="Consolas" w:hAnsi="Consolas" w:cs="Consolas"/>
                <w:color w:val="FF0000"/>
                <w:szCs w:val="22"/>
                <w:highlight w:val="white"/>
              </w:rPr>
              <w:t>xmlns:android</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http://schemas.android.com/apk/res/android</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android:orientation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android:layout_width</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fill_parent</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android:layout_height</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fill_parent</w:t>
            </w:r>
            <w:r>
              <w:rPr>
                <w:rFonts w:ascii="Consolas" w:hAnsi="Consolas" w:cs="Consolas"/>
                <w:color w:val="000000"/>
                <w:szCs w:val="22"/>
                <w:highlight w:val="white"/>
              </w:rPr>
              <w:t>"</w:t>
            </w:r>
            <w:r>
              <w:rPr>
                <w:rFonts w:ascii="Consolas" w:hAnsi="Consolas" w:cs="Consolas"/>
                <w:color w:val="0000FF"/>
                <w:szCs w:val="22"/>
                <w:highlight w:val="white"/>
              </w:rPr>
              <w:t>&gt;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EditText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android:layout_width</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match_parent</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android:layout_height</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wrap_content</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android:id</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@+id/MessageEditText</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Button</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android:id</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@+id/MyButton</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android:layout_width</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fill_parent</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android:layout_height</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wrap_content</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r>
              <w:rPr>
                <w:rFonts w:ascii="Consolas" w:hAnsi="Consolas" w:cs="Consolas"/>
                <w:color w:val="FF0000"/>
                <w:szCs w:val="22"/>
                <w:highlight w:val="white"/>
              </w:rPr>
              <w:t>android:text</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@string/Hello</w:t>
            </w:r>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D370B3" w:rsidRDefault="00D370B3" w:rsidP="00D370B3">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D370B3" w:rsidRDefault="00D370B3" w:rsidP="00DE7BA9">
      <w:r>
        <w:t xml:space="preserve">Gist file link: </w:t>
      </w:r>
      <w:hyperlink r:id="rId11" w:history="1">
        <w:r w:rsidRPr="008830BC">
          <w:rPr>
            <w:rStyle w:val="Hyperlink"/>
          </w:rPr>
          <w:t>https://gist.github.com/vkoppaka/75025022fc9b75a54e6a</w:t>
        </w:r>
      </w:hyperlink>
      <w:r>
        <w:t xml:space="preserve"> </w:t>
      </w:r>
    </w:p>
    <w:p w:rsidR="00D370B3" w:rsidRDefault="00D370B3" w:rsidP="00DE7BA9">
      <w:r>
        <w:t>Here is the Activity code –</w:t>
      </w:r>
    </w:p>
    <w:tbl>
      <w:tblPr>
        <w:tblStyle w:val="TableGrid"/>
        <w:tblW w:w="0" w:type="auto"/>
        <w:tblLook w:val="04A0" w:firstRow="1" w:lastRow="0" w:firstColumn="1" w:lastColumn="0" w:noHBand="0" w:noVBand="1"/>
      </w:tblPr>
      <w:tblGrid>
        <w:gridCol w:w="9350"/>
      </w:tblGrid>
      <w:tr w:rsidR="00D370B3" w:rsidTr="00D370B3">
        <w:tc>
          <w:tcPr>
            <w:tcW w:w="9350" w:type="dxa"/>
          </w:tcPr>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Android.Content;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Android.Widget;</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ActivitySamples</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"ActivitySamples"</w:t>
            </w:r>
            <w:r>
              <w:rPr>
                <w:rFonts w:ascii="Consolas" w:hAnsi="Consolas" w:cs="Consolas"/>
                <w:color w:val="000000"/>
                <w:szCs w:val="22"/>
                <w:highlight w:val="white"/>
              </w:rPr>
              <w:t xml:space="preserve">, MainLauncher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"@drawable/icon"</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MainActivity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OnCreate(</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.OnCreate(bundle);</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SetContentView(</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Get our button from the layout resource,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and attach an event to it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Button</w:t>
            </w:r>
            <w:r>
              <w:rPr>
                <w:rFonts w:ascii="Consolas" w:hAnsi="Consolas" w:cs="Consolas"/>
                <w:color w:val="000000"/>
                <w:szCs w:val="22"/>
                <w:highlight w:val="white"/>
              </w:rPr>
              <w:t xml:space="preserve"> button = FindViewById&lt;</w:t>
            </w:r>
            <w:r>
              <w:rPr>
                <w:rFonts w:ascii="Consolas" w:hAnsi="Consolas" w:cs="Consolas"/>
                <w:color w:val="2B91AF"/>
                <w:szCs w:val="22"/>
                <w:highlight w:val="white"/>
              </w:rPr>
              <w:t>Button</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.MyButton);</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button.Click += button_Click;</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messageEditText = </w:t>
            </w:r>
            <w:r>
              <w:rPr>
                <w:rFonts w:ascii="Consolas" w:hAnsi="Consolas" w:cs="Consolas"/>
                <w:color w:val="0000FF"/>
                <w:szCs w:val="22"/>
                <w:highlight w:val="white"/>
              </w:rPr>
              <w:t>this</w:t>
            </w:r>
            <w:r>
              <w:rPr>
                <w:rFonts w:ascii="Consolas" w:hAnsi="Consolas" w:cs="Consolas"/>
                <w:color w:val="000000"/>
                <w:szCs w:val="22"/>
                <w:highlight w:val="white"/>
              </w:rPr>
              <w:t>.FindViewById&lt;</w:t>
            </w:r>
            <w:r>
              <w:rPr>
                <w:rFonts w:ascii="Consolas" w:hAnsi="Consolas" w:cs="Consolas"/>
                <w:color w:val="2B91AF"/>
                <w:szCs w:val="22"/>
                <w:highlight w:val="white"/>
              </w:rPr>
              <w:t>EditText</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.MessageEditText);</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intent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Intent</w:t>
            </w:r>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r>
              <w:rPr>
                <w:rFonts w:ascii="Consolas" w:hAnsi="Consolas" w:cs="Consolas"/>
                <w:color w:val="0000FF"/>
                <w:szCs w:val="22"/>
                <w:highlight w:val="white"/>
              </w:rPr>
              <w:t>typeof</w:t>
            </w:r>
            <w:r>
              <w:rPr>
                <w:rFonts w:ascii="Consolas" w:hAnsi="Consolas" w:cs="Consolas"/>
                <w:color w:val="000000"/>
                <w:szCs w:val="22"/>
                <w:highlight w:val="white"/>
              </w:rPr>
              <w:t xml:space="preserve"> (</w:t>
            </w:r>
            <w:r>
              <w:rPr>
                <w:rFonts w:ascii="Consolas" w:hAnsi="Consolas" w:cs="Consolas"/>
                <w:color w:val="2B91AF"/>
                <w:szCs w:val="22"/>
                <w:highlight w:val="white"/>
              </w:rPr>
              <w:t>DetailsActivity</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Pr="00D370B3" w:rsidRDefault="00D370B3" w:rsidP="00D370B3">
            <w:pPr>
              <w:autoSpaceDE w:val="0"/>
              <w:autoSpaceDN w:val="0"/>
              <w:adjustRightInd w:val="0"/>
              <w:rPr>
                <w:rFonts w:ascii="Consolas" w:hAnsi="Consolas" w:cs="Consolas"/>
                <w:color w:val="000000"/>
                <w:szCs w:val="22"/>
                <w:highlight w:val="yellow"/>
              </w:rPr>
            </w:pPr>
            <w:r w:rsidRPr="00D370B3">
              <w:rPr>
                <w:rFonts w:ascii="Consolas" w:hAnsi="Consolas" w:cs="Consolas"/>
                <w:color w:val="000000"/>
                <w:szCs w:val="22"/>
                <w:highlight w:val="yellow"/>
              </w:rPr>
              <w:t xml:space="preserve">            intent.PutExtra(</w:t>
            </w:r>
            <w:r w:rsidRPr="00D370B3">
              <w:rPr>
                <w:rFonts w:ascii="Consolas" w:hAnsi="Consolas" w:cs="Consolas"/>
                <w:color w:val="A31515"/>
                <w:szCs w:val="22"/>
                <w:highlight w:val="yellow"/>
              </w:rPr>
              <w:t>"TitleToShow"</w:t>
            </w:r>
            <w:r w:rsidRPr="00D370B3">
              <w:rPr>
                <w:rFonts w:ascii="Consolas" w:hAnsi="Consolas" w:cs="Consolas"/>
                <w:color w:val="000000"/>
                <w:szCs w:val="22"/>
                <w:highlight w:val="yellow"/>
              </w:rPr>
              <w:t>, messageEditText.Text);</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StartActivity(intent);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OnStart()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.OnStart();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OnResume()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.OnResume();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OnPause()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.OnPause();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OnStop()</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.OnStop();</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OnRestart()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.OnRestart();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OnDestroy()</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.OnDestroy();</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E7BA9"/>
        </w:tc>
      </w:tr>
    </w:tbl>
    <w:p w:rsidR="00D370B3" w:rsidRDefault="00D370B3" w:rsidP="00DE7BA9">
      <w:r>
        <w:t xml:space="preserve">Gist file link: </w:t>
      </w:r>
      <w:hyperlink r:id="rId12" w:history="1">
        <w:r w:rsidRPr="008830BC">
          <w:rPr>
            <w:rStyle w:val="Hyperlink"/>
          </w:rPr>
          <w:t>https://gist.github.com/vkoppaka/f77f78f81880db9beee6</w:t>
        </w:r>
      </w:hyperlink>
      <w:r>
        <w:t xml:space="preserve"> </w:t>
      </w:r>
    </w:p>
    <w:p w:rsidR="00D370B3" w:rsidRDefault="00D370B3" w:rsidP="00DE7BA9">
      <w:r>
        <w:t>So as you can see from the highlighted code above, we use intent.PutExtra method to send any extra information to the Second activity, in our sample, I am sending text from the EditText we placed on the Layout.</w:t>
      </w:r>
    </w:p>
    <w:p w:rsidR="00D370B3" w:rsidRDefault="00D370B3" w:rsidP="00DE7BA9">
      <w:r>
        <w:t>And to read the pa</w:t>
      </w:r>
      <w:r w:rsidR="006B40CE">
        <w:t>ssed data in our DetailsActivity</w:t>
      </w:r>
      <w:r>
        <w:t xml:space="preserve"> –</w:t>
      </w:r>
    </w:p>
    <w:tbl>
      <w:tblPr>
        <w:tblStyle w:val="TableGrid"/>
        <w:tblW w:w="0" w:type="auto"/>
        <w:tblLook w:val="04A0" w:firstRow="1" w:lastRow="0" w:firstColumn="1" w:lastColumn="0" w:noHBand="0" w:noVBand="1"/>
      </w:tblPr>
      <w:tblGrid>
        <w:gridCol w:w="9350"/>
      </w:tblGrid>
      <w:tr w:rsidR="00D370B3" w:rsidTr="00D370B3">
        <w:tc>
          <w:tcPr>
            <w:tcW w:w="9350" w:type="dxa"/>
          </w:tcPr>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Android.Widget;</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ActivitySamples</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"DetailsActivity"</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DetailsActivity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OnCreate(</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.OnCreate(bundle);</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Create your application here</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SetContentView(</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.Details);</w:t>
            </w:r>
          </w:p>
          <w:p w:rsidR="00D370B3" w:rsidRDefault="00D370B3" w:rsidP="00D370B3">
            <w:pPr>
              <w:autoSpaceDE w:val="0"/>
              <w:autoSpaceDN w:val="0"/>
              <w:adjustRightInd w:val="0"/>
              <w:rPr>
                <w:rFonts w:ascii="Consolas" w:hAnsi="Consolas" w:cs="Consolas"/>
                <w:color w:val="000000"/>
                <w:szCs w:val="22"/>
                <w:highlight w:val="white"/>
              </w:rPr>
            </w:pPr>
          </w:p>
          <w:p w:rsidR="00D370B3" w:rsidRPr="00D370B3" w:rsidRDefault="00D370B3" w:rsidP="00D370B3">
            <w:pPr>
              <w:autoSpaceDE w:val="0"/>
              <w:autoSpaceDN w:val="0"/>
              <w:adjustRightInd w:val="0"/>
              <w:rPr>
                <w:rFonts w:ascii="Consolas" w:hAnsi="Consolas" w:cs="Consolas"/>
                <w:color w:val="000000"/>
                <w:szCs w:val="22"/>
                <w:highlight w:val="yellow"/>
              </w:rPr>
            </w:pPr>
            <w:r w:rsidRPr="00D370B3">
              <w:rPr>
                <w:rFonts w:ascii="Consolas" w:hAnsi="Consolas" w:cs="Consolas"/>
                <w:color w:val="000000"/>
                <w:szCs w:val="22"/>
                <w:highlight w:val="yellow"/>
              </w:rPr>
              <w:t xml:space="preserve">            </w:t>
            </w:r>
            <w:r w:rsidRPr="00D370B3">
              <w:rPr>
                <w:rFonts w:ascii="Consolas" w:hAnsi="Consolas" w:cs="Consolas"/>
                <w:color w:val="0000FF"/>
                <w:szCs w:val="22"/>
                <w:highlight w:val="yellow"/>
              </w:rPr>
              <w:t>var</w:t>
            </w:r>
            <w:r w:rsidRPr="00D370B3">
              <w:rPr>
                <w:rFonts w:ascii="Consolas" w:hAnsi="Consolas" w:cs="Consolas"/>
                <w:color w:val="000000"/>
                <w:szCs w:val="22"/>
                <w:highlight w:val="yellow"/>
              </w:rPr>
              <w:t xml:space="preserve"> titleToShow = Intent.GetStringExtra(</w:t>
            </w:r>
            <w:r w:rsidRPr="00D370B3">
              <w:rPr>
                <w:rFonts w:ascii="Consolas" w:hAnsi="Consolas" w:cs="Consolas"/>
                <w:color w:val="A31515"/>
                <w:szCs w:val="22"/>
                <w:highlight w:val="yellow"/>
              </w:rPr>
              <w:t>"TitleToShow"</w:t>
            </w:r>
            <w:r w:rsidRPr="00D370B3">
              <w:rPr>
                <w:rFonts w:ascii="Consolas" w:hAnsi="Consolas" w:cs="Consolas"/>
                <w:color w:val="000000"/>
                <w:szCs w:val="22"/>
                <w:highlight w:val="yellow"/>
              </w:rPr>
              <w:t>);</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titleTextView = </w:t>
            </w:r>
            <w:r>
              <w:rPr>
                <w:rFonts w:ascii="Consolas" w:hAnsi="Consolas" w:cs="Consolas"/>
                <w:color w:val="0000FF"/>
                <w:szCs w:val="22"/>
                <w:highlight w:val="white"/>
              </w:rPr>
              <w:t>this</w:t>
            </w:r>
            <w:r>
              <w:rPr>
                <w:rFonts w:ascii="Consolas" w:hAnsi="Consolas" w:cs="Consolas"/>
                <w:color w:val="000000"/>
                <w:szCs w:val="22"/>
                <w:highlight w:val="white"/>
              </w:rPr>
              <w:t>.FindViewById&lt;</w:t>
            </w:r>
            <w:r>
              <w:rPr>
                <w:rFonts w:ascii="Consolas" w:hAnsi="Consolas" w:cs="Consolas"/>
                <w:color w:val="2B91AF"/>
                <w:szCs w:val="22"/>
                <w:highlight w:val="white"/>
              </w:rPr>
              <w:t>TextView</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.TitleTextView);</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if</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.IsNullOrWhiteSpace(titleToShow))</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titleToShow = </w:t>
            </w:r>
            <w:r>
              <w:rPr>
                <w:rFonts w:ascii="Consolas" w:hAnsi="Consolas" w:cs="Consolas"/>
                <w:color w:val="A31515"/>
                <w:szCs w:val="22"/>
                <w:highlight w:val="white"/>
              </w:rPr>
              <w:t>"Didn't receive anything from First screen"</w:t>
            </w:r>
            <w:r>
              <w:rPr>
                <w:rFonts w:ascii="Consolas" w:hAnsi="Consolas" w:cs="Consolas"/>
                <w:color w:val="000000"/>
                <w:szCs w:val="22"/>
                <w:highlight w:val="white"/>
              </w:rPr>
              <w:t>;</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titleTextView.Text = titleToShow;</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370B3" w:rsidRDefault="00D370B3" w:rsidP="00D370B3">
            <w:r>
              <w:rPr>
                <w:rFonts w:ascii="Consolas" w:hAnsi="Consolas" w:cs="Consolas"/>
                <w:color w:val="000000"/>
                <w:szCs w:val="22"/>
                <w:highlight w:val="white"/>
              </w:rPr>
              <w:t>}</w:t>
            </w:r>
          </w:p>
        </w:tc>
      </w:tr>
    </w:tbl>
    <w:p w:rsidR="00D370B3" w:rsidRDefault="00D370B3" w:rsidP="00DE7BA9">
      <w:r>
        <w:t xml:space="preserve">Gist file link: </w:t>
      </w:r>
      <w:hyperlink r:id="rId13" w:history="1">
        <w:r w:rsidRPr="008830BC">
          <w:rPr>
            <w:rStyle w:val="Hyperlink"/>
          </w:rPr>
          <w:t>https://gist.github.com/vkoppaka/b42b74e55c1f71460106</w:t>
        </w:r>
      </w:hyperlink>
      <w:r>
        <w:t xml:space="preserve"> </w:t>
      </w:r>
    </w:p>
    <w:p w:rsidR="00D370B3" w:rsidRDefault="006B40CE" w:rsidP="00DE7BA9">
      <w:r>
        <w:t xml:space="preserve">We call, Intent.GetStringExtra method in the OnCreate method. </w:t>
      </w:r>
    </w:p>
    <w:p w:rsidR="006B40CE" w:rsidRDefault="006B40CE" w:rsidP="00DE7BA9">
      <w:r>
        <w:t>The PutExtra method has bunch of overloads that can take any sought of content, we just used a simple string. Similar there are many Get*Extra methods that are used to get the data out.</w:t>
      </w:r>
    </w:p>
    <w:p w:rsidR="00C31F89" w:rsidRDefault="00C31F89" w:rsidP="00DE7BA9"/>
    <w:p w:rsidR="006B40CE" w:rsidRDefault="00C31F89" w:rsidP="00DE7BA9">
      <w:r>
        <w:t>That’s it for today, tomorrow, we learn about Services.</w:t>
      </w:r>
    </w:p>
    <w:p w:rsidR="00C31F89" w:rsidRPr="00DE7BA9" w:rsidRDefault="00C31F89" w:rsidP="00DE7BA9">
      <w:r>
        <w:t>Venkata</w:t>
      </w:r>
      <w:bookmarkStart w:id="0" w:name="_GoBack"/>
      <w:bookmarkEnd w:id="0"/>
    </w:p>
    <w:sectPr w:rsidR="00C31F89" w:rsidRPr="00DE7B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B5BBE"/>
    <w:multiLevelType w:val="hybridMultilevel"/>
    <w:tmpl w:val="84DC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A6949"/>
    <w:multiLevelType w:val="hybridMultilevel"/>
    <w:tmpl w:val="CFEC1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70C5B"/>
    <w:multiLevelType w:val="hybridMultilevel"/>
    <w:tmpl w:val="69A2F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B655E"/>
    <w:multiLevelType w:val="hybridMultilevel"/>
    <w:tmpl w:val="300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B28E3"/>
    <w:rsid w:val="0002578A"/>
    <w:rsid w:val="00062CED"/>
    <w:rsid w:val="00176F8B"/>
    <w:rsid w:val="001B4E26"/>
    <w:rsid w:val="002578CF"/>
    <w:rsid w:val="0028395E"/>
    <w:rsid w:val="002A3ABD"/>
    <w:rsid w:val="002C2A11"/>
    <w:rsid w:val="0033271E"/>
    <w:rsid w:val="00366673"/>
    <w:rsid w:val="00380ED9"/>
    <w:rsid w:val="003E3014"/>
    <w:rsid w:val="00424F8D"/>
    <w:rsid w:val="00492F42"/>
    <w:rsid w:val="0051226C"/>
    <w:rsid w:val="00553703"/>
    <w:rsid w:val="00590EE9"/>
    <w:rsid w:val="005B733E"/>
    <w:rsid w:val="005D6D4C"/>
    <w:rsid w:val="005E4F44"/>
    <w:rsid w:val="00652E3C"/>
    <w:rsid w:val="006B40CE"/>
    <w:rsid w:val="007304F8"/>
    <w:rsid w:val="007B0658"/>
    <w:rsid w:val="007B28E3"/>
    <w:rsid w:val="00805533"/>
    <w:rsid w:val="0083355D"/>
    <w:rsid w:val="009006C3"/>
    <w:rsid w:val="009F31FC"/>
    <w:rsid w:val="00A719B2"/>
    <w:rsid w:val="00B55016"/>
    <w:rsid w:val="00BF238D"/>
    <w:rsid w:val="00C31F89"/>
    <w:rsid w:val="00D22EBC"/>
    <w:rsid w:val="00D370B3"/>
    <w:rsid w:val="00D403A5"/>
    <w:rsid w:val="00DE7BA9"/>
    <w:rsid w:val="00EB71C9"/>
    <w:rsid w:val="00F1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28DA1-ABCD-4C96-BF8D-080E3992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590E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590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veloper.android.com/guide/components/activities.html" TargetMode="External"/><Relationship Id="rId13" Type="http://schemas.openxmlformats.org/officeDocument/2006/relationships/hyperlink" Target="https://gist.github.com/vkoppaka/b42b74e55c1f71460106"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st.github.com/vkoppaka/f77f78f81880db9beee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vkoppaka/75025022fc9b75a54e6a"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st.github.com/vkoppaka/081a7d064daef91c72d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9F50BB34-4436-4CDC-A904-71A754422A92}"/>
      </w:docPartPr>
      <w:docPartBody>
        <w:p w:rsidR="00F150A3" w:rsidRDefault="00F150A3">
          <w:r w:rsidRPr="008830B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2B"/>
    <w:rsid w:val="007E3EF5"/>
    <w:rsid w:val="00857D8B"/>
    <w:rsid w:val="00EB2E2B"/>
    <w:rsid w:val="00F1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0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10: Android Main Concepts: Activities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148</TotalTime>
  <Pages>1</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29</cp:revision>
  <dcterms:created xsi:type="dcterms:W3CDTF">2015-07-29T03:27:00Z</dcterms:created>
  <dcterms:modified xsi:type="dcterms:W3CDTF">2015-07-29T05:59:00Z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