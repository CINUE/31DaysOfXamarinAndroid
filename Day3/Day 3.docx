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25CCE" w:rsidRDefault="00276266">
              <w:pPr>
                <w:pStyle w:val="Publishwithline"/>
              </w:pPr>
              <w:r>
                <w:t>Day 3: Creating your first Android Application with Xamarin</w:t>
              </w:r>
            </w:p>
          </w:sdtContent>
        </w:sdt>
        <w:p w:rsidR="00925CCE" w:rsidRDefault="00925CCE">
          <w:pPr>
            <w:pStyle w:val="underline"/>
          </w:pPr>
        </w:p>
        <w:p w:rsidR="00925CCE" w:rsidRDefault="00D37967">
          <w:pPr>
            <w:pStyle w:val="PadderBetweenControlandBody"/>
          </w:pPr>
        </w:p>
      </w:sdtContent>
    </w:sdt>
    <w:p w:rsidR="00925CCE" w:rsidRDefault="00710596">
      <w:bookmarkStart w:id="0" w:name="_GoBack"/>
      <w:bookmarkEnd w:id="0"/>
      <w:r>
        <w:t xml:space="preserve">Today, let’s go ahead and create our first Android Application with Android. </w:t>
      </w:r>
    </w:p>
    <w:p w:rsidR="00710596" w:rsidRDefault="00710596">
      <w:r>
        <w:t>If you click on File-&gt; New Project in Visual Studio after installing Xamarin, you should now see an Android option in your available templates.</w:t>
      </w:r>
    </w:p>
    <w:p w:rsidR="00710596" w:rsidRDefault="00710596">
      <w:r>
        <w:rPr>
          <w:noProof/>
        </w:rPr>
        <w:drawing>
          <wp:inline distT="0" distB="0" distL="0" distR="0" wp14:anchorId="5279A45E" wp14:editId="1D645378">
            <wp:extent cx="9095238" cy="62857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6" w:rsidRDefault="00460C19">
      <w:r>
        <w:t>Go ahead and pick “Blank App (Android)” and click on OK.</w:t>
      </w:r>
    </w:p>
    <w:p w:rsidR="00460C19" w:rsidRDefault="005D5D8C">
      <w:r>
        <w:t>Xamarin goes ahead and creates your first “Hello World” app.</w:t>
      </w:r>
    </w:p>
    <w:p w:rsidR="005D5D8C" w:rsidRDefault="005D5D8C">
      <w:r>
        <w:rPr>
          <w:noProof/>
        </w:rPr>
        <w:drawing>
          <wp:inline distT="0" distB="0" distL="0" distR="0" wp14:anchorId="6DBA5525" wp14:editId="7FBE8FFA">
            <wp:extent cx="3400000" cy="41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8C" w:rsidRDefault="005D5D8C">
      <w:r>
        <w:t>And if you were to just run the application (Make sure Xamarin Android Player with an emulator is running)</w:t>
      </w:r>
    </w:p>
    <w:p w:rsidR="005D5D8C" w:rsidRDefault="005D5D8C">
      <w:r>
        <w:rPr>
          <w:noProof/>
        </w:rPr>
        <w:drawing>
          <wp:inline distT="0" distB="0" distL="0" distR="0" wp14:anchorId="13375DE3" wp14:editId="4F7375F7">
            <wp:extent cx="2590476" cy="17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8C" w:rsidRDefault="005D5D8C">
      <w:r>
        <w:t>You will see your first Native Android Application up and running –</w:t>
      </w:r>
    </w:p>
    <w:p w:rsidR="005D5D8C" w:rsidRDefault="005D5D8C">
      <w:r>
        <w:rPr>
          <w:noProof/>
        </w:rPr>
        <w:drawing>
          <wp:inline distT="0" distB="0" distL="0" distR="0" wp14:anchorId="5C9B4F3D" wp14:editId="5B33DACC">
            <wp:extent cx="3238095" cy="5714286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8C" w:rsidRDefault="005D5D8C">
      <w:r>
        <w:t>Go ahead and push the button and you will see button update its text as many number of times you pressed it.</w:t>
      </w:r>
    </w:p>
    <w:p w:rsidR="005D5D8C" w:rsidRDefault="005D5D8C">
      <w:r>
        <w:rPr>
          <w:noProof/>
        </w:rPr>
        <w:drawing>
          <wp:inline distT="0" distB="0" distL="0" distR="0" wp14:anchorId="224F1F7D" wp14:editId="6D8A1608">
            <wp:extent cx="2895238" cy="104761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8C" w:rsidRDefault="005D5D8C">
      <w:r>
        <w:t xml:space="preserve">Voila, there you go. You just created an Android Application. </w:t>
      </w:r>
    </w:p>
    <w:p w:rsidR="00D709A6" w:rsidRDefault="00D709A6" w:rsidP="00D709A6">
      <w:pPr>
        <w:pStyle w:val="Heading2"/>
      </w:pPr>
      <w:r>
        <w:t>One more thing…</w:t>
      </w:r>
    </w:p>
    <w:p w:rsidR="005D5D8C" w:rsidRDefault="005D5D8C">
      <w:r>
        <w:t xml:space="preserve">But, let me show you something more: An easier way to get off the ground when creating Android Applications with Visual Studio. </w:t>
      </w:r>
      <w:proofErr w:type="spellStart"/>
      <w:r>
        <w:t>Xamarin’s</w:t>
      </w:r>
      <w:proofErr w:type="spellEnd"/>
      <w:r>
        <w:t xml:space="preserve"> evangelist </w:t>
      </w:r>
      <w:hyperlink r:id="rId11" w:history="1">
        <w:r w:rsidRPr="005D5D8C">
          <w:rPr>
            <w:rStyle w:val="Hyperlink"/>
          </w:rPr>
          <w:t xml:space="preserve">James </w:t>
        </w:r>
        <w:proofErr w:type="spellStart"/>
        <w:r w:rsidRPr="005D5D8C">
          <w:rPr>
            <w:rStyle w:val="Hyperlink"/>
          </w:rPr>
          <w:t>Montemagno</w:t>
        </w:r>
        <w:proofErr w:type="spellEnd"/>
      </w:hyperlink>
      <w:r>
        <w:t xml:space="preserve"> created a really awesome template pack Visual Studio which you can download </w:t>
      </w:r>
      <w:hyperlink r:id="rId12" w:history="1">
        <w:r w:rsidRPr="005D5D8C">
          <w:rPr>
            <w:rStyle w:val="Hyperlink"/>
          </w:rPr>
          <w:t>here</w:t>
        </w:r>
      </w:hyperlink>
      <w:r>
        <w:t>. And if you download the extension and install it you will see two new options appear in your Visual Studio Templates Options under Android –</w:t>
      </w:r>
    </w:p>
    <w:p w:rsidR="005D5D8C" w:rsidRDefault="005D5D8C">
      <w:r>
        <w:rPr>
          <w:noProof/>
        </w:rPr>
        <w:drawing>
          <wp:inline distT="0" distB="0" distL="0" distR="0" wp14:anchorId="775BA1E4" wp14:editId="69090D7E">
            <wp:extent cx="7619048" cy="241904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048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E" w:rsidRDefault="000B7647">
      <w:r>
        <w:t xml:space="preserve">Let’s pick “Android Navigation Drawer App </w:t>
      </w:r>
      <w:proofErr w:type="spellStart"/>
      <w:r>
        <w:t>AppCompat</w:t>
      </w:r>
      <w:proofErr w:type="spellEnd"/>
      <w:r>
        <w:t xml:space="preserve">” and let’s go ahead and create the project. Don’t worry about what and App Drawer is and what </w:t>
      </w:r>
      <w:proofErr w:type="spellStart"/>
      <w:r>
        <w:t>AppCompat</w:t>
      </w:r>
      <w:proofErr w:type="spellEnd"/>
      <w:r>
        <w:t xml:space="preserve"> is, we will get to what they are in the </w:t>
      </w:r>
      <w:r w:rsidR="00B40CFE">
        <w:t xml:space="preserve">series in detail. </w:t>
      </w:r>
    </w:p>
    <w:p w:rsidR="005D5D8C" w:rsidRDefault="00B40CFE">
      <w:r>
        <w:t xml:space="preserve">The project structure should feel very similar to our first app but the app has additional references to </w:t>
      </w:r>
      <w:proofErr w:type="spellStart"/>
      <w:r>
        <w:t>Xamarin’s</w:t>
      </w:r>
      <w:proofErr w:type="spellEnd"/>
      <w:r>
        <w:t xml:space="preserve"> Android Support Design Libraries.</w:t>
      </w:r>
    </w:p>
    <w:p w:rsidR="00B40CFE" w:rsidRDefault="00B40CFE">
      <w:r>
        <w:rPr>
          <w:noProof/>
        </w:rPr>
        <w:drawing>
          <wp:inline distT="0" distB="0" distL="0" distR="0" wp14:anchorId="09CD31A2" wp14:editId="41329FBE">
            <wp:extent cx="3304762" cy="32190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E" w:rsidRDefault="00B40CFE">
      <w:r>
        <w:t>And if you were to just run the app in an emulator, you see a really polished starting point for your application.</w:t>
      </w:r>
    </w:p>
    <w:p w:rsidR="00B40CFE" w:rsidRDefault="00B40CFE">
      <w:r>
        <w:rPr>
          <w:noProof/>
        </w:rPr>
        <w:drawing>
          <wp:inline distT="0" distB="0" distL="0" distR="0" wp14:anchorId="19CB5EA7" wp14:editId="4685E0B9">
            <wp:extent cx="3238095" cy="5714286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0CFE" w:rsidRDefault="00B40CFE">
      <w:r>
        <w:t>And if you press the little hamburger menu item (the three bars on the left) you will see the App Drawer come out –</w:t>
      </w:r>
    </w:p>
    <w:p w:rsidR="00B40CFE" w:rsidRDefault="00B40CFE">
      <w:r>
        <w:rPr>
          <w:noProof/>
        </w:rPr>
        <w:drawing>
          <wp:inline distT="0" distB="0" distL="0" distR="0" wp14:anchorId="19BE4772" wp14:editId="1E6FA666">
            <wp:extent cx="2914286" cy="519047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E" w:rsidRDefault="00B40CFE"/>
    <w:p w:rsidR="00B40CFE" w:rsidRDefault="002D1A15">
      <w:r>
        <w:t>That’s it for today. Tomorrow, we will explore Android Apps Project File Structure.</w:t>
      </w:r>
    </w:p>
    <w:p w:rsidR="002D1A15" w:rsidRDefault="002D1A15">
      <w:r>
        <w:t>Venkata</w:t>
      </w:r>
    </w:p>
    <w:sectPr w:rsidR="002D1A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76266"/>
    <w:rsid w:val="000B7647"/>
    <w:rsid w:val="00276266"/>
    <w:rsid w:val="002D1A15"/>
    <w:rsid w:val="00460C19"/>
    <w:rsid w:val="005D5D8C"/>
    <w:rsid w:val="00710596"/>
    <w:rsid w:val="00925CCE"/>
    <w:rsid w:val="00B0790E"/>
    <w:rsid w:val="00B40CFE"/>
    <w:rsid w:val="00D37967"/>
    <w:rsid w:val="00D7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6EEF6-9CA3-4EB7-A604-2CCB47F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5D5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isualstudiogallery.msdn.microsoft.com/bee6442f-8f5a-4bba-8849-e380b61e76b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witter.com/JamesMontemagn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A6C02-E246-4912-A6B6-721316F29698}"/>
      </w:docPartPr>
      <w:docPartBody>
        <w:p w:rsidR="00060EA2" w:rsidRDefault="00060EA2">
          <w:r w:rsidRPr="00EB643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E9"/>
    <w:rsid w:val="00060EA2"/>
    <w:rsid w:val="00106EE9"/>
    <w:rsid w:val="00A93AE3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E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Day 3: Creating your first Android Application with Xamarin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8</cp:revision>
  <dcterms:created xsi:type="dcterms:W3CDTF">2015-07-14T05:21:00Z</dcterms:created>
  <dcterms:modified xsi:type="dcterms:W3CDTF">2015-07-14T05:55:00Z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