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33567" w:rsidRDefault="004D407C">
              <w:pPr>
                <w:pStyle w:val="Publishwithline"/>
              </w:pPr>
              <w:r>
                <w:t>Day 1</w:t>
              </w:r>
              <w:r w:rsidR="009D18E1">
                <w:t>4</w:t>
              </w:r>
              <w:r>
                <w:t xml:space="preserve">: </w:t>
              </w:r>
              <w:r w:rsidR="00660A02">
                <w:t xml:space="preserve">Controls: </w:t>
              </w:r>
              <w:proofErr w:type="spellStart"/>
              <w:r w:rsidR="00660A02">
                <w:t>DateTime</w:t>
              </w:r>
              <w:proofErr w:type="spellEnd"/>
              <w:r w:rsidR="00660A02">
                <w:t xml:space="preserve"> Controls</w:t>
              </w:r>
            </w:p>
          </w:sdtContent>
        </w:sdt>
        <w:p w:rsidR="00E33567" w:rsidRDefault="00E33567">
          <w:pPr>
            <w:pStyle w:val="underline"/>
          </w:pPr>
        </w:p>
        <w:p w:rsidR="00E33567" w:rsidRDefault="00900BE8">
          <w:pPr>
            <w:pStyle w:val="PadderBetweenControlandBody"/>
          </w:pPr>
        </w:p>
      </w:sdtContent>
    </w:sdt>
    <w:p w:rsidR="00660A02" w:rsidRDefault="009D18E1">
      <w:r>
        <w:t xml:space="preserve">Today we will take a look at </w:t>
      </w:r>
      <w:r w:rsidR="00660A02">
        <w:t xml:space="preserve">different </w:t>
      </w:r>
      <w:proofErr w:type="spellStart"/>
      <w:r w:rsidR="00660A02">
        <w:t>DateTime</w:t>
      </w:r>
      <w:proofErr w:type="spellEnd"/>
      <w:r w:rsidR="00660A02">
        <w:t xml:space="preserve"> Controls in </w:t>
      </w:r>
      <w:proofErr w:type="spellStart"/>
      <w:r w:rsidR="00660A02">
        <w:t>Xamarin.Android</w:t>
      </w:r>
      <w:proofErr w:type="spellEnd"/>
      <w:r w:rsidR="00660A02">
        <w:t>. We will explore the following controls –</w:t>
      </w:r>
    </w:p>
    <w:p w:rsidR="00660A02" w:rsidRDefault="00660A02" w:rsidP="00660A02">
      <w:pPr>
        <w:pStyle w:val="ListParagraph"/>
        <w:numPr>
          <w:ilvl w:val="0"/>
          <w:numId w:val="6"/>
        </w:numPr>
      </w:pPr>
      <w:r>
        <w:t>CalendarView</w:t>
      </w:r>
    </w:p>
    <w:p w:rsidR="00660A02" w:rsidRDefault="00660A02" w:rsidP="00660A02">
      <w:pPr>
        <w:pStyle w:val="ListParagraph"/>
        <w:numPr>
          <w:ilvl w:val="0"/>
          <w:numId w:val="6"/>
        </w:numPr>
      </w:pPr>
      <w:r>
        <w:t>DatePicker</w:t>
      </w:r>
    </w:p>
    <w:p w:rsidR="00660A02" w:rsidRDefault="00660A02" w:rsidP="00660A02">
      <w:pPr>
        <w:pStyle w:val="ListParagraph"/>
        <w:numPr>
          <w:ilvl w:val="0"/>
          <w:numId w:val="6"/>
        </w:numPr>
      </w:pPr>
      <w:proofErr w:type="spellStart"/>
      <w:r>
        <w:t>TimePicker</w:t>
      </w:r>
      <w:proofErr w:type="spellEnd"/>
    </w:p>
    <w:p w:rsidR="00660A02" w:rsidRDefault="00660A02" w:rsidP="00660A02">
      <w:r>
        <w:t>This article will also serve as a quick introduction to Fragments in Android, although, we will explore Fragments in more detail in the upcoming blog posts.</w:t>
      </w:r>
    </w:p>
    <w:p w:rsidR="00660A02" w:rsidRDefault="00660A02" w:rsidP="00660A02">
      <w:pPr>
        <w:pStyle w:val="Heading1"/>
      </w:pPr>
      <w:r>
        <w:t>CalendarView</w:t>
      </w:r>
    </w:p>
    <w:p w:rsidR="006605D4" w:rsidRDefault="006605D4" w:rsidP="00660A02">
      <w:r>
        <w:t>CalendarView control in Android is used to showing and selecting dates. Let’s take a look at a simple example of a CalendarView control in action –</w:t>
      </w:r>
    </w:p>
    <w:p w:rsidR="00660A02" w:rsidRDefault="006605D4" w:rsidP="00660A02">
      <w:r>
        <w:t xml:space="preserve">To get started, drag and drop a CalendarView Control on to the </w:t>
      </w:r>
      <w:proofErr w:type="spellStart"/>
      <w:r>
        <w:t>Main.axml</w:t>
      </w:r>
      <w:proofErr w:type="spellEnd"/>
      <w:r>
        <w:t xml:space="preserve"> (or any other activity) file, in the snippet below, I also included a button to get the selected date from CalendarView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5D4" w:rsidTr="006605D4">
        <w:tc>
          <w:tcPr>
            <w:tcW w:w="9350" w:type="dxa"/>
          </w:tcPr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?&gt;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xmlns:p1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p1:orientation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vertical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p1:minWidth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25px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p1:minHeight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25px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p1:layout_width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p1:layout_height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p1:id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@+id/linearLayout1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6605D4" w:rsidRDefault="006605D4" w:rsidP="009A07A2">
            <w:pPr>
              <w:tabs>
                <w:tab w:val="left" w:pos="22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CalendarView</w:t>
            </w:r>
            <w:r w:rsidR="009A07A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p1:layout_width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p1:layout_height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500dp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p1:id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@+id/calendarView1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Button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p1:text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 Selected 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p1:layout_width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p1:layout_height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p1:id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@+id/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getSelectedDateButton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6605D4" w:rsidRDefault="006605D4" w:rsidP="006605D4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6605D4" w:rsidRDefault="006605D4" w:rsidP="00660A02"/>
    <w:p w:rsidR="006605D4" w:rsidRDefault="006605D4" w:rsidP="00660A02">
      <w:r>
        <w:t xml:space="preserve">Gist file link: </w:t>
      </w:r>
      <w:hyperlink r:id="rId7" w:history="1">
        <w:r w:rsidRPr="00BC5DB5">
          <w:rPr>
            <w:rStyle w:val="Hyperlink"/>
          </w:rPr>
          <w:t>https://gist.github.com/vkoppaka/4782551da86bac6c1783</w:t>
        </w:r>
      </w:hyperlink>
      <w:r>
        <w:t xml:space="preserve"> </w:t>
      </w:r>
    </w:p>
    <w:p w:rsidR="006605D4" w:rsidRDefault="006605D4" w:rsidP="00660A02">
      <w:r>
        <w:t xml:space="preserve">And as always, to find the </w:t>
      </w:r>
      <w:proofErr w:type="spellStart"/>
      <w:r>
        <w:t>calendarView</w:t>
      </w:r>
      <w:proofErr w:type="spellEnd"/>
      <w:r>
        <w:t xml:space="preserve"> in the Activity file, we use the </w:t>
      </w:r>
      <w:proofErr w:type="spellStart"/>
      <w:r>
        <w:t>FindViewById</w:t>
      </w:r>
      <w:proofErr w:type="spellEnd"/>
      <w:r>
        <w:t xml:space="preserve"> method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5D4" w:rsidTr="006605D4">
        <w:tc>
          <w:tcPr>
            <w:tcW w:w="9350" w:type="dxa"/>
          </w:tcPr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Android.Widget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FunWithControls</w:t>
            </w:r>
            <w:proofErr w:type="spellEnd"/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Activity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(Label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FunWithControls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MainLauncher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Icon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drawable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/icon"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MainActivity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Activity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CalendarView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calendarView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bundle)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.OnCreate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(bundle);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Set our view from the "main" layout resource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SetContentView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Layout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calendarView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CalendarView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.calendarView1);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605D4" w:rsidRDefault="006605D4" w:rsidP="006605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605D4" w:rsidRDefault="006605D4" w:rsidP="00660A02"/>
        </w:tc>
      </w:tr>
    </w:tbl>
    <w:p w:rsidR="006605D4" w:rsidRDefault="006605D4" w:rsidP="00660A02"/>
    <w:p w:rsidR="006605D4" w:rsidRDefault="006605D4" w:rsidP="00660A02">
      <w:r>
        <w:t xml:space="preserve">Gist file link: </w:t>
      </w:r>
      <w:hyperlink r:id="rId8" w:history="1">
        <w:r w:rsidRPr="00BC5DB5">
          <w:rPr>
            <w:rStyle w:val="Hyperlink"/>
          </w:rPr>
          <w:t>https://gist.github.com/vkoppaka/e58b813850671e25bcf5</w:t>
        </w:r>
      </w:hyperlink>
      <w:r>
        <w:t xml:space="preserve"> </w:t>
      </w:r>
    </w:p>
    <w:p w:rsidR="006605D4" w:rsidRDefault="006605D4" w:rsidP="00660A02">
      <w:r>
        <w:t>If I were to run the application, we should now see a Calendar widget that lets us see and select dates.</w:t>
      </w:r>
    </w:p>
    <w:p w:rsidR="006605D4" w:rsidRDefault="006605D4" w:rsidP="00660A02">
      <w:r>
        <w:rPr>
          <w:noProof/>
        </w:rPr>
        <w:drawing>
          <wp:inline distT="0" distB="0" distL="0" distR="0" wp14:anchorId="30586FE9" wp14:editId="1E6445D1">
            <wp:extent cx="5247619" cy="90285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9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D4" w:rsidRDefault="006605D4" w:rsidP="00660A02">
      <w:r>
        <w:t>And in order to get the selected date and see what other options that CalendarView exposes let’s take a look at different properties and Events CalendarView exposes.</w:t>
      </w:r>
    </w:p>
    <w:p w:rsidR="006605D4" w:rsidRDefault="006605D4" w:rsidP="006605D4">
      <w:pPr>
        <w:pStyle w:val="Heading2"/>
      </w:pPr>
      <w:r>
        <w:t>Properties</w:t>
      </w:r>
    </w:p>
    <w:p w:rsidR="006605D4" w:rsidRDefault="006605D4" w:rsidP="006605D4">
      <w:r>
        <w:t>The most common properties that CalendarView exposes are –</w:t>
      </w:r>
    </w:p>
    <w:p w:rsidR="006605D4" w:rsidRDefault="00E82883" w:rsidP="001E32B6">
      <w:pPr>
        <w:pStyle w:val="ListParagraph"/>
        <w:numPr>
          <w:ilvl w:val="0"/>
          <w:numId w:val="7"/>
        </w:numPr>
      </w:pPr>
      <w:proofErr w:type="spellStart"/>
      <w:r w:rsidRPr="001E32B6">
        <w:rPr>
          <w:b/>
        </w:rPr>
        <w:t>android:maxDate</w:t>
      </w:r>
      <w:proofErr w:type="spellEnd"/>
      <w:r w:rsidRPr="001E32B6">
        <w:rPr>
          <w:b/>
        </w:rPr>
        <w:t>:</w:t>
      </w:r>
      <w:r>
        <w:t xml:space="preserve"> Sets the maximum date shown by the CalendarView widget, data entry format is “mm/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”</w:t>
      </w:r>
    </w:p>
    <w:p w:rsidR="00E82883" w:rsidRDefault="00E82883" w:rsidP="001E32B6">
      <w:pPr>
        <w:pStyle w:val="ListParagraph"/>
        <w:numPr>
          <w:ilvl w:val="0"/>
          <w:numId w:val="7"/>
        </w:numPr>
      </w:pPr>
      <w:proofErr w:type="spellStart"/>
      <w:r w:rsidRPr="001E32B6">
        <w:rPr>
          <w:b/>
        </w:rPr>
        <w:t>android:minDate</w:t>
      </w:r>
      <w:proofErr w:type="spellEnd"/>
      <w:r w:rsidRPr="001E32B6">
        <w:rPr>
          <w:b/>
        </w:rPr>
        <w:t>:</w:t>
      </w:r>
      <w:r>
        <w:t xml:space="preserve"> Sets the minimum date shown by the CalendarView widget, data entry format is “mm/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”</w:t>
      </w:r>
    </w:p>
    <w:p w:rsidR="00E82883" w:rsidRDefault="00E82883" w:rsidP="001E32B6">
      <w:pPr>
        <w:pStyle w:val="ListParagraph"/>
        <w:numPr>
          <w:ilvl w:val="0"/>
          <w:numId w:val="7"/>
        </w:numPr>
      </w:pPr>
      <w:proofErr w:type="spellStart"/>
      <w:proofErr w:type="gramStart"/>
      <w:r w:rsidRPr="001E32B6">
        <w:rPr>
          <w:b/>
        </w:rPr>
        <w:t>android:</w:t>
      </w:r>
      <w:proofErr w:type="gramEnd"/>
      <w:r w:rsidRPr="001E32B6">
        <w:rPr>
          <w:b/>
        </w:rPr>
        <w:t>firstDayOfWeek</w:t>
      </w:r>
      <w:proofErr w:type="spellEnd"/>
      <w:r w:rsidRPr="001E32B6">
        <w:rPr>
          <w:b/>
        </w:rPr>
        <w:t>:</w:t>
      </w:r>
      <w:r>
        <w:t xml:space="preserve"> Sets an integer notation of the first day of the week that CalendarView should be showing.</w:t>
      </w:r>
    </w:p>
    <w:p w:rsidR="00E82883" w:rsidRDefault="00E82883" w:rsidP="001E32B6">
      <w:pPr>
        <w:pStyle w:val="ListParagraph"/>
        <w:numPr>
          <w:ilvl w:val="0"/>
          <w:numId w:val="7"/>
        </w:numPr>
      </w:pPr>
      <w:proofErr w:type="spellStart"/>
      <w:proofErr w:type="gramStart"/>
      <w:r w:rsidRPr="001E32B6">
        <w:rPr>
          <w:b/>
        </w:rPr>
        <w:t>android:</w:t>
      </w:r>
      <w:proofErr w:type="gramEnd"/>
      <w:r w:rsidRPr="001E32B6">
        <w:rPr>
          <w:b/>
        </w:rPr>
        <w:t>showWeekNumber</w:t>
      </w:r>
      <w:proofErr w:type="spellEnd"/>
      <w:r w:rsidRPr="001E32B6">
        <w:rPr>
          <w:b/>
        </w:rPr>
        <w:t>:</w:t>
      </w:r>
      <w:r>
        <w:t xml:space="preserve"> Shows week number in the CalendarView left column. </w:t>
      </w:r>
    </w:p>
    <w:p w:rsidR="00DE1324" w:rsidRDefault="00E82883" w:rsidP="001E32B6">
      <w:pPr>
        <w:pStyle w:val="ListParagraph"/>
        <w:numPr>
          <w:ilvl w:val="0"/>
          <w:numId w:val="7"/>
        </w:numPr>
      </w:pPr>
      <w:proofErr w:type="spellStart"/>
      <w:proofErr w:type="gramStart"/>
      <w:r w:rsidRPr="001E32B6">
        <w:rPr>
          <w:b/>
        </w:rPr>
        <w:t>android:</w:t>
      </w:r>
      <w:proofErr w:type="gramEnd"/>
      <w:r w:rsidRPr="001E32B6">
        <w:rPr>
          <w:b/>
        </w:rPr>
        <w:t>shownWeekCount</w:t>
      </w:r>
      <w:proofErr w:type="spellEnd"/>
      <w:r w:rsidRPr="001E32B6">
        <w:rPr>
          <w:b/>
        </w:rPr>
        <w:t>:</w:t>
      </w:r>
      <w:r>
        <w:t xml:space="preserve"> Limits the view of Calendar to an integer based</w:t>
      </w:r>
      <w:r w:rsidR="001E32B6">
        <w:t xml:space="preserve"> week count.</w:t>
      </w:r>
    </w:p>
    <w:p w:rsidR="001E32B6" w:rsidRDefault="001E32B6" w:rsidP="001E32B6">
      <w:pPr>
        <w:pStyle w:val="ListParagraph"/>
        <w:numPr>
          <w:ilvl w:val="0"/>
          <w:numId w:val="7"/>
        </w:numPr>
      </w:pPr>
      <w:r w:rsidRPr="001E32B6">
        <w:rPr>
          <w:b/>
        </w:rPr>
        <w:t>Bunch of color properties like:</w:t>
      </w:r>
      <w:r>
        <w:t xml:space="preserve"> </w:t>
      </w:r>
      <w:proofErr w:type="spellStart"/>
      <w:r>
        <w:t>focusedMonthDateColor</w:t>
      </w:r>
      <w:proofErr w:type="spellEnd"/>
      <w:r>
        <w:t xml:space="preserve">, </w:t>
      </w:r>
      <w:proofErr w:type="spellStart"/>
      <w:r>
        <w:t>selectedWeekBackgroundColor</w:t>
      </w:r>
      <w:proofErr w:type="spellEnd"/>
      <w:r>
        <w:t xml:space="preserve">, </w:t>
      </w:r>
      <w:proofErr w:type="spellStart"/>
      <w:r>
        <w:t>unfocusedMonthDateColor</w:t>
      </w:r>
      <w:proofErr w:type="spellEnd"/>
      <w:r>
        <w:t xml:space="preserve">, </w:t>
      </w:r>
      <w:proofErr w:type="spellStart"/>
      <w:r>
        <w:t>weekNumberColor</w:t>
      </w:r>
      <w:proofErr w:type="spellEnd"/>
      <w:r>
        <w:t xml:space="preserve">, </w:t>
      </w:r>
      <w:proofErr w:type="spellStart"/>
      <w:r>
        <w:t>weekSeperatorLineColor</w:t>
      </w:r>
      <w:proofErr w:type="spellEnd"/>
      <w:r>
        <w:t xml:space="preserve"> all these properties are pretty self-explanatory and are used to set the various color attributes of CalendarView</w:t>
      </w:r>
    </w:p>
    <w:p w:rsidR="00211AA5" w:rsidRDefault="00211AA5" w:rsidP="00211AA5">
      <w:r>
        <w:rPr>
          <w:noProof/>
        </w:rPr>
        <w:drawing>
          <wp:inline distT="0" distB="0" distL="0" distR="0" wp14:anchorId="03399586" wp14:editId="7AC5F8C1">
            <wp:extent cx="5304762" cy="691428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B6" w:rsidRDefault="001E32B6" w:rsidP="001E32B6">
      <w:pPr>
        <w:pStyle w:val="Heading2"/>
      </w:pPr>
      <w:r>
        <w:t>Events</w:t>
      </w:r>
    </w:p>
    <w:p w:rsidR="00211AA5" w:rsidRDefault="00211AA5" w:rsidP="00211AA5">
      <w:r>
        <w:t xml:space="preserve">The most common event that </w:t>
      </w:r>
      <w:r>
        <w:t xml:space="preserve">CalendarView </w:t>
      </w:r>
      <w:r>
        <w:t>exposes is –</w:t>
      </w:r>
    </w:p>
    <w:p w:rsidR="001E32B6" w:rsidRDefault="00B17757" w:rsidP="001E32B6">
      <w:proofErr w:type="spellStart"/>
      <w:r w:rsidRPr="00211AA5">
        <w:rPr>
          <w:b/>
        </w:rPr>
        <w:t>DateChange</w:t>
      </w:r>
      <w:proofErr w:type="spellEnd"/>
      <w:r w:rsidRPr="00211AA5">
        <w:rPr>
          <w:b/>
        </w:rPr>
        <w:t>:</w:t>
      </w:r>
      <w:r>
        <w:t xml:space="preserve"> Event that gets raised by the CalendarView widget when a Date selection is changed, the event exposes the new day of the month, month and year to get what the new date that is selected is </w:t>
      </w:r>
    </w:p>
    <w:p w:rsidR="00211AA5" w:rsidRDefault="00211AA5" w:rsidP="00211AA5">
      <w:pPr>
        <w:pStyle w:val="Heading2"/>
      </w:pPr>
      <w:r>
        <w:t>Getting selected date:</w:t>
      </w:r>
    </w:p>
    <w:p w:rsidR="00211AA5" w:rsidRDefault="00211AA5" w:rsidP="00211AA5">
      <w:r>
        <w:t xml:space="preserve">To get selected date of a CalendarView widget we would be calling the .Date property. The .Date property gets the number of </w:t>
      </w:r>
      <w:proofErr w:type="spellStart"/>
      <w:r>
        <w:t>milli</w:t>
      </w:r>
      <w:proofErr w:type="spellEnd"/>
      <w:r>
        <w:t xml:space="preserve">-seconds that have passed since 1/1/1970 to the selected date. So we just need to add those </w:t>
      </w:r>
      <w:proofErr w:type="spellStart"/>
      <w:r>
        <w:t>milli</w:t>
      </w:r>
      <w:proofErr w:type="spellEnd"/>
      <w:r>
        <w:t>-seconds to get the actual date, like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AA5" w:rsidTr="00211AA5">
        <w:tc>
          <w:tcPr>
            <w:tcW w:w="9350" w:type="dxa"/>
          </w:tcPr>
          <w:p w:rsidR="00211AA5" w:rsidRDefault="00211AA5" w:rsidP="00211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GetSelectedDateButton_Click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:rsidR="00211AA5" w:rsidRDefault="00211AA5" w:rsidP="00211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11AA5" w:rsidRDefault="00211AA5" w:rsidP="00211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milliSeconds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calendarView.Date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11AA5" w:rsidRDefault="00211AA5" w:rsidP="00211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11AA5" w:rsidRDefault="00211AA5" w:rsidP="00211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oldDateTime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(1970, 1, 1);</w:t>
            </w:r>
          </w:p>
          <w:p w:rsidR="00211AA5" w:rsidRDefault="00211AA5" w:rsidP="00211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11AA5" w:rsidRDefault="00211AA5" w:rsidP="00211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oldDateTime.AddMilliseconds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milliSeconds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11AA5" w:rsidRDefault="00211AA5" w:rsidP="00211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11AA5" w:rsidRDefault="00211AA5" w:rsidP="00211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Toast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.MakeText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newDate.ToShortDateString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ToastLength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11AA5" w:rsidRPr="00211AA5" w:rsidRDefault="00211AA5" w:rsidP="00211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211AA5" w:rsidRDefault="00211AA5" w:rsidP="00211AA5"/>
    <w:p w:rsidR="00211AA5" w:rsidRDefault="00211AA5" w:rsidP="00211AA5">
      <w:r>
        <w:t xml:space="preserve">Gist file link: </w:t>
      </w:r>
      <w:hyperlink r:id="rId11" w:history="1">
        <w:r w:rsidRPr="00BC5DB5">
          <w:rPr>
            <w:rStyle w:val="Hyperlink"/>
          </w:rPr>
          <w:t>https://gist.github.com/vkoppaka/9764cc89a17980ffe3a5</w:t>
        </w:r>
      </w:hyperlink>
      <w:r>
        <w:t xml:space="preserve"> </w:t>
      </w:r>
    </w:p>
    <w:p w:rsidR="00211AA5" w:rsidRDefault="00D100CE" w:rsidP="00D100CE">
      <w:pPr>
        <w:pStyle w:val="Heading1"/>
      </w:pPr>
      <w:r>
        <w:t>DatePicker</w:t>
      </w:r>
    </w:p>
    <w:p w:rsidR="00D100CE" w:rsidRDefault="00DA3B95" w:rsidP="00D100CE">
      <w:r>
        <w:t xml:space="preserve">DatePicker View is pretty similar to CalendarView but instead of showing an entire calendar for selecting the date which takes up a lot of screen real estate, the DatePicker shows a simple and modern picker for </w:t>
      </w:r>
      <w:r w:rsidR="006876D1">
        <w:t>Selecting the Date.</w:t>
      </w:r>
    </w:p>
    <w:p w:rsidR="006876D1" w:rsidRDefault="006876D1" w:rsidP="006876D1">
      <w:r>
        <w:t xml:space="preserve">To get started, drag and drop a </w:t>
      </w:r>
      <w:r>
        <w:t xml:space="preserve">simple </w:t>
      </w:r>
      <w:proofErr w:type="spellStart"/>
      <w:r>
        <w:t>TextView</w:t>
      </w:r>
      <w:proofErr w:type="spellEnd"/>
      <w:r>
        <w:t xml:space="preserve"> (to show the selected date) and Button (to bring up the DatePicker). Here is how the AXML looks like </w:t>
      </w:r>
      <w:r>
        <w:t>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76D1" w:rsidTr="006876D1">
        <w:tc>
          <w:tcPr>
            <w:tcW w:w="9350" w:type="dxa"/>
          </w:tcPr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?&gt;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xmlns:android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android:orientation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vertical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876D1" w:rsidRDefault="006876D1" w:rsidP="00900BE8">
            <w:pPr>
              <w:tabs>
                <w:tab w:val="left" w:pos="3876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android:minWidth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25px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="00900B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android:minHeight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25px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TextView</w:t>
            </w:r>
            <w:proofErr w:type="spellEnd"/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@+id/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Button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@+id/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pickDate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Pick 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6876D1" w:rsidRDefault="006876D1" w:rsidP="006876D1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6876D1" w:rsidRDefault="006876D1" w:rsidP="006876D1">
      <w:r>
        <w:t xml:space="preserve">Gist file link: </w:t>
      </w:r>
      <w:hyperlink r:id="rId12" w:history="1">
        <w:r w:rsidRPr="00BC5DB5">
          <w:rPr>
            <w:rStyle w:val="Hyperlink"/>
          </w:rPr>
          <w:t>https://gist.github.com/vkoppaka/ef0473d497d671043c3f</w:t>
        </w:r>
      </w:hyperlink>
      <w:r>
        <w:t xml:space="preserve"> </w:t>
      </w:r>
    </w:p>
    <w:p w:rsidR="006876D1" w:rsidRDefault="006876D1" w:rsidP="006876D1">
      <w:r>
        <w:t xml:space="preserve">On the activity side, we will first get references for the </w:t>
      </w:r>
      <w:proofErr w:type="spellStart"/>
      <w:r>
        <w:t>TextView</w:t>
      </w:r>
      <w:proofErr w:type="spellEnd"/>
      <w:r>
        <w:t xml:space="preserve"> and Button controls. And when the Pick Date Button is clicked, we will be showing a DatePicker Dialog. This Dialog is a “Fragment” (more on what a fragment is in coming blog posts), which is a C# class that inherits from the “</w:t>
      </w:r>
      <w:proofErr w:type="spellStart"/>
      <w:r w:rsidRPr="006876D1">
        <w:rPr>
          <w:b/>
        </w:rPr>
        <w:t>DialogFragment</w:t>
      </w:r>
      <w:proofErr w:type="spellEnd"/>
      <w:r>
        <w:t xml:space="preserve">” class.  And inside, this </w:t>
      </w:r>
      <w:proofErr w:type="spellStart"/>
      <w:r>
        <w:t>DatePickerFragment</w:t>
      </w:r>
      <w:proofErr w:type="spellEnd"/>
      <w:r>
        <w:t xml:space="preserve"> we will be overriding the “</w:t>
      </w:r>
      <w:proofErr w:type="spellStart"/>
      <w:r w:rsidRPr="006876D1">
        <w:rPr>
          <w:b/>
        </w:rPr>
        <w:t>OnCreateDialog</w:t>
      </w:r>
      <w:proofErr w:type="spellEnd"/>
      <w:r>
        <w:t xml:space="preserve">” and we will be returning a </w:t>
      </w:r>
      <w:proofErr w:type="spellStart"/>
      <w:r>
        <w:t>DatePickerDialog</w:t>
      </w:r>
      <w:proofErr w:type="spellEnd"/>
      <w:r>
        <w:t xml:space="preserve"> with the date initialized. Let’s see the </w:t>
      </w:r>
      <w:proofErr w:type="spellStart"/>
      <w:r>
        <w:t>DatePickerFragment</w:t>
      </w:r>
      <w:proofErr w:type="spellEnd"/>
      <w:r>
        <w:t xml:space="preserve"> in action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76D1" w:rsidTr="006876D1">
        <w:tc>
          <w:tcPr>
            <w:tcW w:w="9350" w:type="dxa"/>
          </w:tcPr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FunWithControls</w:t>
            </w:r>
            <w:proofErr w:type="spellEnd"/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DatePickerFragment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DialogFragment</w:t>
            </w:r>
            <w:proofErr w:type="spellEnd"/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date;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DatePickerDialog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IOnDateSetListener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listener;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DatePickerFragment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context,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DatePickerDialog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IOnDateSetListener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listener  )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context;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date;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.listener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listener;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Dialog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OnCreateDialog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savedState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dialog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DatePickerDialog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(context, listener,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date.Year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date.Month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date.Day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dialog;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6876D1" w:rsidRPr="006876D1" w:rsidRDefault="006876D1" w:rsidP="006876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6876D1" w:rsidRDefault="006876D1" w:rsidP="006876D1"/>
    <w:p w:rsidR="006876D1" w:rsidRDefault="006876D1" w:rsidP="006876D1">
      <w:r>
        <w:t xml:space="preserve">Gist file link: </w:t>
      </w:r>
      <w:hyperlink r:id="rId13" w:history="1">
        <w:r w:rsidRPr="00BC5DB5">
          <w:rPr>
            <w:rStyle w:val="Hyperlink"/>
          </w:rPr>
          <w:t>https://gist.github.com/vkoppaka/8e20368cb4bc17d2b4ed</w:t>
        </w:r>
      </w:hyperlink>
      <w:r>
        <w:t xml:space="preserve"> </w:t>
      </w:r>
    </w:p>
    <w:p w:rsidR="006876D1" w:rsidRDefault="006876D1" w:rsidP="006876D1">
      <w:r>
        <w:t xml:space="preserve">And the Activity that calls this Fragment </w:t>
      </w:r>
      <w:r w:rsidR="00FA2254">
        <w:t>should</w:t>
      </w:r>
      <w:r>
        <w:t xml:space="preserve"> also inherit from “</w:t>
      </w:r>
      <w:proofErr w:type="spellStart"/>
      <w:r w:rsidRPr="006876D1">
        <w:rPr>
          <w:b/>
        </w:rPr>
        <w:t>IOnDateSetListener</w:t>
      </w:r>
      <w:proofErr w:type="spellEnd"/>
      <w:r>
        <w:rPr>
          <w:b/>
        </w:rPr>
        <w:t>”</w:t>
      </w:r>
      <w:r w:rsidR="00E87346">
        <w:rPr>
          <w:b/>
        </w:rPr>
        <w:t xml:space="preserve">. </w:t>
      </w:r>
      <w:r w:rsidR="00E87346">
        <w:t xml:space="preserve">This interface exposes </w:t>
      </w:r>
      <w:proofErr w:type="gramStart"/>
      <w:r w:rsidR="00E87346">
        <w:t>a</w:t>
      </w:r>
      <w:proofErr w:type="gramEnd"/>
      <w:r w:rsidR="00E87346">
        <w:t xml:space="preserve"> </w:t>
      </w:r>
      <w:proofErr w:type="spellStart"/>
      <w:r w:rsidR="00E87346" w:rsidRPr="00E87346">
        <w:rPr>
          <w:b/>
        </w:rPr>
        <w:t>OnDateSet</w:t>
      </w:r>
      <w:proofErr w:type="spellEnd"/>
      <w:r>
        <w:rPr>
          <w:b/>
        </w:rPr>
        <w:t xml:space="preserve"> </w:t>
      </w:r>
      <w:r w:rsidR="00E87346">
        <w:t>method as a listener callback to set any visual elements (or do any additional processing) after a date is set from the Fragment. Let’s see the Activity in action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7346" w:rsidTr="00E87346">
        <w:tc>
          <w:tcPr>
            <w:tcW w:w="9350" w:type="dxa"/>
          </w:tcPr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Android.Widget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FunWithControls</w:t>
            </w:r>
            <w:proofErr w:type="spellEnd"/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Activity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(Label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DatePickerSampleActivity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MainLauncher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)]            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DatePickerSampleActivity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Activity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DatePickerDialog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IOnDateSetListener</w:t>
            </w:r>
            <w:proofErr w:type="spellEnd"/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TextView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pickDate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bundle)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.OnCreate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(bundle);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Create your application here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SetContentView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Layout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.DatePickerSample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TextView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.dateDisplay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pickDate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.pickDate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add a click event handler to the button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pickDate.Click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delegate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ShowDatePickerDialog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(); };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get the current date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date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display the current date (this method is below)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(date);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ShowDatePickerDialog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dialog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DatePickerFragment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.Now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dialog.Show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FragmentManager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OnDateSet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DatePicker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view,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monthOfYear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dayOfMonth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(year,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monthOfYear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dayOfMonth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E87346" w:rsidRDefault="00900BE8" w:rsidP="00900BE8">
            <w:pPr>
              <w:tabs>
                <w:tab w:val="left" w:pos="127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selectedDate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dateDisplay.Text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selectedDate.ToString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E87346" w:rsidRPr="00E87346" w:rsidRDefault="00E87346" w:rsidP="00E8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87346" w:rsidRPr="00E87346" w:rsidRDefault="00E87346" w:rsidP="006876D1"/>
    <w:p w:rsidR="006876D1" w:rsidRDefault="00E87346" w:rsidP="00D100CE">
      <w:r>
        <w:t xml:space="preserve">Gist file link: </w:t>
      </w:r>
      <w:hyperlink r:id="rId14" w:history="1">
        <w:r w:rsidRPr="00BC5DB5">
          <w:rPr>
            <w:rStyle w:val="Hyperlink"/>
          </w:rPr>
          <w:t>https://gist.github.com/vkoppaka/451fbb9d922c031adbc5</w:t>
        </w:r>
      </w:hyperlink>
      <w:r>
        <w:t xml:space="preserve"> </w:t>
      </w:r>
    </w:p>
    <w:p w:rsidR="00E87346" w:rsidRDefault="00E87346" w:rsidP="00D100CE">
      <w:r>
        <w:t xml:space="preserve">And when you run the application, you will first see a </w:t>
      </w:r>
      <w:proofErr w:type="spellStart"/>
      <w:r>
        <w:t>TextView</w:t>
      </w:r>
      <w:proofErr w:type="spellEnd"/>
      <w:r>
        <w:t xml:space="preserve"> and Pick Date button, and when you click the Pick Date button, you will then see our DatePicker control.</w:t>
      </w:r>
    </w:p>
    <w:p w:rsidR="00E87346" w:rsidRDefault="00E87346" w:rsidP="00D100CE">
      <w:r>
        <w:rPr>
          <w:noProof/>
        </w:rPr>
        <w:drawing>
          <wp:inline distT="0" distB="0" distL="0" distR="0" wp14:anchorId="125D0352" wp14:editId="18CAA7DF">
            <wp:extent cx="5352381" cy="9028571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9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46" w:rsidRDefault="00C16AD1" w:rsidP="00D100CE">
      <w:r>
        <w:t xml:space="preserve">And if you change any date and click “Set” button on the DatePicker, you will see the underlying </w:t>
      </w:r>
      <w:proofErr w:type="spellStart"/>
      <w:r>
        <w:t>TextView</w:t>
      </w:r>
      <w:proofErr w:type="spellEnd"/>
      <w:r>
        <w:t xml:space="preserve"> update because of the </w:t>
      </w:r>
      <w:proofErr w:type="spellStart"/>
      <w:r>
        <w:t>OnDateSet</w:t>
      </w:r>
      <w:proofErr w:type="spellEnd"/>
      <w:r>
        <w:t xml:space="preserve"> method sets the current date selected from DatePicker.</w:t>
      </w:r>
    </w:p>
    <w:p w:rsidR="00C16AD1" w:rsidRDefault="007D156C" w:rsidP="007D156C">
      <w:pPr>
        <w:pStyle w:val="Heading1"/>
      </w:pPr>
      <w:proofErr w:type="spellStart"/>
      <w:r>
        <w:t>TimePicker</w:t>
      </w:r>
      <w:proofErr w:type="spellEnd"/>
    </w:p>
    <w:p w:rsidR="007D156C" w:rsidRDefault="007D156C" w:rsidP="007D156C">
      <w:proofErr w:type="spellStart"/>
      <w:r>
        <w:t>TimePicker</w:t>
      </w:r>
      <w:proofErr w:type="spellEnd"/>
      <w:r>
        <w:t xml:space="preserve"> View is pretty similar to </w:t>
      </w:r>
      <w:r>
        <w:t>DatePicker</w:t>
      </w:r>
      <w:r>
        <w:t xml:space="preserve"> but instead of showing an </w:t>
      </w:r>
      <w:r>
        <w:t xml:space="preserve">interface for </w:t>
      </w:r>
      <w:r>
        <w:t xml:space="preserve">selecting the date, the </w:t>
      </w:r>
      <w:proofErr w:type="spellStart"/>
      <w:r>
        <w:t>Time</w:t>
      </w:r>
      <w:r>
        <w:t>Picker</w:t>
      </w:r>
      <w:proofErr w:type="spellEnd"/>
      <w:r>
        <w:t xml:space="preserve"> shows a simple and modern picker for </w:t>
      </w:r>
      <w:r>
        <w:t>selecting, well, Time</w:t>
      </w:r>
      <w:r>
        <w:t>.</w:t>
      </w:r>
    </w:p>
    <w:p w:rsidR="007D156C" w:rsidRDefault="007D156C" w:rsidP="007D156C">
      <w:r>
        <w:t xml:space="preserve">To get started, drag and drop a simple </w:t>
      </w:r>
      <w:proofErr w:type="spellStart"/>
      <w:r>
        <w:t>TextView</w:t>
      </w:r>
      <w:proofErr w:type="spellEnd"/>
      <w:r>
        <w:t xml:space="preserve"> (to show the selected </w:t>
      </w:r>
      <w:r>
        <w:t>Time</w:t>
      </w:r>
      <w:r>
        <w:t xml:space="preserve">) and Button (to bring up the </w:t>
      </w:r>
      <w:proofErr w:type="spellStart"/>
      <w:r>
        <w:t>TimePicker</w:t>
      </w:r>
      <w:proofErr w:type="spellEnd"/>
      <w:r>
        <w:t>). Here is how the AXML looks like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156C" w:rsidTr="007D156C">
        <w:tc>
          <w:tcPr>
            <w:tcW w:w="9350" w:type="dxa"/>
          </w:tcPr>
          <w:p w:rsidR="007D156C" w:rsidRDefault="007D156C" w:rsidP="007D1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?&gt;</w:t>
            </w:r>
          </w:p>
          <w:p w:rsidR="007D156C" w:rsidRDefault="007D156C" w:rsidP="007D1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xmlns:android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7D156C" w:rsidRDefault="007D156C" w:rsidP="007D1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android:orientation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vertical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7D156C" w:rsidRDefault="007D156C" w:rsidP="007D1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7D156C" w:rsidRDefault="007D156C" w:rsidP="007D1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7D156C" w:rsidRDefault="007D156C" w:rsidP="007D1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android:minWidth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25px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7D156C" w:rsidRDefault="007D156C" w:rsidP="007D1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android:minHeight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25px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D156C" w:rsidRDefault="007D156C" w:rsidP="00900BE8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TextView</w:t>
            </w:r>
            <w:proofErr w:type="spellEnd"/>
            <w:r w:rsidR="00900B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</w:p>
          <w:p w:rsidR="007D156C" w:rsidRDefault="007D156C" w:rsidP="007D1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@+id/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timeDisplay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7D156C" w:rsidRDefault="007D156C" w:rsidP="007D1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7D156C" w:rsidRDefault="007D156C" w:rsidP="007D1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7D156C" w:rsidRDefault="007D156C" w:rsidP="007D1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7D156C" w:rsidRDefault="007D156C" w:rsidP="007D1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Button</w:t>
            </w:r>
          </w:p>
          <w:p w:rsidR="007D156C" w:rsidRDefault="007D156C" w:rsidP="007D1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@+id/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pickTime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7D156C" w:rsidRDefault="007D156C" w:rsidP="007D1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7D156C" w:rsidRDefault="007D156C" w:rsidP="007D1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7D156C" w:rsidRDefault="007D156C" w:rsidP="007D1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Pick 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7D156C" w:rsidRDefault="007D156C" w:rsidP="007D156C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7D156C" w:rsidRDefault="007D156C" w:rsidP="007D156C"/>
    <w:p w:rsidR="007D156C" w:rsidRDefault="007D156C" w:rsidP="007D156C">
      <w:r>
        <w:t xml:space="preserve">Gist file link: </w:t>
      </w:r>
      <w:hyperlink r:id="rId16" w:history="1">
        <w:r w:rsidR="00FA2254" w:rsidRPr="00BC5DB5">
          <w:rPr>
            <w:rStyle w:val="Hyperlink"/>
          </w:rPr>
          <w:t>https://gist.github.com/vkoppaka/3346c5549d3f97b1175b</w:t>
        </w:r>
      </w:hyperlink>
      <w:r w:rsidR="00FA2254">
        <w:t xml:space="preserve"> </w:t>
      </w:r>
    </w:p>
    <w:p w:rsidR="007D156C" w:rsidRDefault="007D156C" w:rsidP="007D156C">
      <w:r>
        <w:t xml:space="preserve">On the activity side, we will first get references for the </w:t>
      </w:r>
      <w:proofErr w:type="spellStart"/>
      <w:r>
        <w:t>TextView</w:t>
      </w:r>
      <w:proofErr w:type="spellEnd"/>
      <w:r>
        <w:t xml:space="preserve"> and Button controls. And when the Pick </w:t>
      </w:r>
      <w:r>
        <w:t>Time</w:t>
      </w:r>
      <w:r>
        <w:t xml:space="preserve"> Button is clicked, we will be showing a </w:t>
      </w:r>
      <w:proofErr w:type="spellStart"/>
      <w:r>
        <w:t>TimePicker</w:t>
      </w:r>
      <w:proofErr w:type="spellEnd"/>
      <w:r>
        <w:t xml:space="preserve"> Dialog. This Dialog is a “Fragment” (</w:t>
      </w:r>
      <w:r>
        <w:t>just like the one from above</w:t>
      </w:r>
      <w:r>
        <w:t>), which is a C# class that inherits from the “</w:t>
      </w:r>
      <w:proofErr w:type="spellStart"/>
      <w:r w:rsidRPr="006876D1">
        <w:rPr>
          <w:b/>
        </w:rPr>
        <w:t>DialogFragment</w:t>
      </w:r>
      <w:proofErr w:type="spellEnd"/>
      <w:r>
        <w:t xml:space="preserve">” class.  And inside, this </w:t>
      </w:r>
      <w:proofErr w:type="spellStart"/>
      <w:r w:rsidR="00FA2254">
        <w:t>Time</w:t>
      </w:r>
      <w:r>
        <w:t>PickerFragment</w:t>
      </w:r>
      <w:proofErr w:type="spellEnd"/>
      <w:r>
        <w:t xml:space="preserve"> we will be overriding the “</w:t>
      </w:r>
      <w:proofErr w:type="spellStart"/>
      <w:r w:rsidRPr="006876D1">
        <w:rPr>
          <w:b/>
        </w:rPr>
        <w:t>OnCreateDialog</w:t>
      </w:r>
      <w:proofErr w:type="spellEnd"/>
      <w:r>
        <w:t xml:space="preserve">” and we will be returning a </w:t>
      </w:r>
      <w:proofErr w:type="spellStart"/>
      <w:r w:rsidR="00FA2254">
        <w:t>Time</w:t>
      </w:r>
      <w:r>
        <w:t>PickerDialog</w:t>
      </w:r>
      <w:proofErr w:type="spellEnd"/>
      <w:r>
        <w:t xml:space="preserve"> with the date initialized. Let’s see the </w:t>
      </w:r>
      <w:proofErr w:type="spellStart"/>
      <w:r w:rsidR="00FA2254">
        <w:t>Time</w:t>
      </w:r>
      <w:r>
        <w:t>PickerFragment</w:t>
      </w:r>
      <w:proofErr w:type="spellEnd"/>
      <w:r>
        <w:t xml:space="preserve"> in action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254" w:rsidTr="00FA2254">
        <w:tc>
          <w:tcPr>
            <w:tcW w:w="9350" w:type="dxa"/>
          </w:tcPr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FunWithControls</w:t>
            </w:r>
            <w:proofErr w:type="spellEnd"/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TimePickerFragment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DialogFragment</w:t>
            </w:r>
            <w:proofErr w:type="spellEnd"/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hour;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minute;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TimePickerDialog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IOnTimeSetListener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listener;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TimePickerFragment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context,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hour,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minute,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TimePickerDialog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IOnTimeSetListener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listener  )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context;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.hour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hour;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minute;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.listener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listener;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Dialog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OnCreateDialog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savedState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dialog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TimePickerDialog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(context, listener, hour, minute,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dialog;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</w:pPr>
            <w:r>
              <w:t>}</w:t>
            </w:r>
          </w:p>
        </w:tc>
      </w:tr>
    </w:tbl>
    <w:p w:rsidR="00FA2254" w:rsidRDefault="00FA2254" w:rsidP="007D156C"/>
    <w:p w:rsidR="00FA2254" w:rsidRDefault="00FA2254" w:rsidP="007D156C">
      <w:r>
        <w:t xml:space="preserve">Gist file link: </w:t>
      </w:r>
      <w:hyperlink r:id="rId17" w:history="1">
        <w:r w:rsidRPr="00BC5DB5">
          <w:rPr>
            <w:rStyle w:val="Hyperlink"/>
          </w:rPr>
          <w:t>https://gist.github.com/vkoppaka/9f550ad78f7e5d5b4bde</w:t>
        </w:r>
      </w:hyperlink>
      <w:r>
        <w:t xml:space="preserve"> </w:t>
      </w:r>
    </w:p>
    <w:p w:rsidR="00FA2254" w:rsidRDefault="00FA2254" w:rsidP="00FA2254">
      <w:r>
        <w:t xml:space="preserve">And the Activity that calls this Fragment </w:t>
      </w:r>
      <w:r>
        <w:t>should</w:t>
      </w:r>
      <w:r>
        <w:t xml:space="preserve"> also inherit from “</w:t>
      </w:r>
      <w:proofErr w:type="spellStart"/>
      <w:r w:rsidRPr="006876D1">
        <w:rPr>
          <w:b/>
        </w:rPr>
        <w:t>IOn</w:t>
      </w:r>
      <w:r>
        <w:rPr>
          <w:b/>
        </w:rPr>
        <w:t>Time</w:t>
      </w:r>
      <w:r w:rsidRPr="006876D1">
        <w:rPr>
          <w:b/>
        </w:rPr>
        <w:t>SetListener</w:t>
      </w:r>
      <w:proofErr w:type="spellEnd"/>
      <w:r>
        <w:rPr>
          <w:b/>
        </w:rPr>
        <w:t xml:space="preserve">”. </w:t>
      </w:r>
      <w:r>
        <w:t>This interface exposes a</w:t>
      </w:r>
      <w:r>
        <w:t>n</w:t>
      </w:r>
      <w:r>
        <w:t xml:space="preserve"> </w:t>
      </w:r>
      <w:proofErr w:type="spellStart"/>
      <w:r>
        <w:rPr>
          <w:b/>
        </w:rPr>
        <w:t>OnTime</w:t>
      </w:r>
      <w:r w:rsidRPr="00E87346">
        <w:rPr>
          <w:b/>
        </w:rPr>
        <w:t>Set</w:t>
      </w:r>
      <w:proofErr w:type="spellEnd"/>
      <w:r>
        <w:rPr>
          <w:b/>
        </w:rPr>
        <w:t xml:space="preserve"> </w:t>
      </w:r>
      <w:r>
        <w:t xml:space="preserve">method as a listener callback to set any visual elements (or do any additional processing) after a </w:t>
      </w:r>
      <w:r>
        <w:t>time</w:t>
      </w:r>
      <w:r>
        <w:t xml:space="preserve"> is set from the Fragment. Let’s see the Activity in action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254" w:rsidTr="00FA2254">
        <w:tc>
          <w:tcPr>
            <w:tcW w:w="9350" w:type="dxa"/>
          </w:tcPr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Android.Widget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FunWithControls</w:t>
            </w:r>
            <w:proofErr w:type="spellEnd"/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Activity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(Label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TimePickerSampleActivity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MainLauncher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)]            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TimePickerSampleActivity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Activity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TimePickerDialog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IOnTimeSetListener</w:t>
            </w:r>
            <w:proofErr w:type="spellEnd"/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TextView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timeDisplay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pickTime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hours;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minutes;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bundle)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.OnCreate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(bundle); 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Create your application here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SetContentView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Layout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.TimePickerSample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timeDisplay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TextView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.timeDisplay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pickTime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.pickTime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add a click event handler to the button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pickTime.Click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delegate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ShowTimePickerDialog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(); };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get the current date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hours = 2;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minutes = 37;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display the current date (this method is below)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(hours, minutes);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ShowTimePickerDialog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dialog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TimePickerFragment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hours, minutes,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dialog.Show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FragmentManager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OnTimeSet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TimePicker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view,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hourOfDay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minute)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hourOfDay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minute);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selectedHours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selectedMinutes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timeDisplay.Text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selectedHours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selectedMinutes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A2254" w:rsidRDefault="00FA2254" w:rsidP="00FA2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A2254" w:rsidRDefault="00FA2254" w:rsidP="00D100CE"/>
        </w:tc>
      </w:tr>
    </w:tbl>
    <w:p w:rsidR="00E87346" w:rsidRDefault="00E87346" w:rsidP="00D100CE"/>
    <w:p w:rsidR="00FA2254" w:rsidRDefault="00FA2254" w:rsidP="00D100CE">
      <w:r>
        <w:t xml:space="preserve">Gist file link: </w:t>
      </w:r>
      <w:hyperlink r:id="rId18" w:history="1">
        <w:r w:rsidRPr="00BC5DB5">
          <w:rPr>
            <w:rStyle w:val="Hyperlink"/>
          </w:rPr>
          <w:t>https://gist.github.com/vkoppaka/2509d24da6051893d52e</w:t>
        </w:r>
      </w:hyperlink>
      <w:r>
        <w:t xml:space="preserve"> </w:t>
      </w:r>
    </w:p>
    <w:p w:rsidR="00FA2254" w:rsidRDefault="00FA2254" w:rsidP="00FA2254">
      <w:r>
        <w:t xml:space="preserve">And when you run the application, you will first see a </w:t>
      </w:r>
      <w:proofErr w:type="spellStart"/>
      <w:r>
        <w:t>TextView</w:t>
      </w:r>
      <w:proofErr w:type="spellEnd"/>
      <w:r>
        <w:t xml:space="preserve"> and Pick </w:t>
      </w:r>
      <w:r>
        <w:t>Time</w:t>
      </w:r>
      <w:r>
        <w:t xml:space="preserve"> button, and when you click the Pick </w:t>
      </w:r>
      <w:r>
        <w:t>Time</w:t>
      </w:r>
      <w:r>
        <w:t xml:space="preserve"> button, you will then see our </w:t>
      </w:r>
      <w:proofErr w:type="spellStart"/>
      <w:r>
        <w:t>Time</w:t>
      </w:r>
      <w:r>
        <w:t>Picker</w:t>
      </w:r>
      <w:proofErr w:type="spellEnd"/>
      <w:r>
        <w:t xml:space="preserve"> control.</w:t>
      </w:r>
    </w:p>
    <w:p w:rsidR="00211AA5" w:rsidRDefault="00715DAC" w:rsidP="00211AA5">
      <w:bookmarkStart w:id="0" w:name="_GoBack"/>
      <w:r>
        <w:rPr>
          <w:noProof/>
        </w:rPr>
        <w:drawing>
          <wp:inline distT="0" distB="0" distL="0" distR="0" wp14:anchorId="47214C89" wp14:editId="0FDC3977">
            <wp:extent cx="5266667" cy="76666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7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2254" w:rsidRDefault="00FA2254" w:rsidP="00211AA5"/>
    <w:p w:rsidR="00FA2254" w:rsidRDefault="00FA2254" w:rsidP="00211AA5">
      <w:r>
        <w:t xml:space="preserve">That’s it for today, tomorrow, we will explore Media Controls in </w:t>
      </w:r>
      <w:proofErr w:type="spellStart"/>
      <w:r>
        <w:t>Xamarin.Android</w:t>
      </w:r>
      <w:proofErr w:type="spellEnd"/>
    </w:p>
    <w:p w:rsidR="00FA2254" w:rsidRPr="00211AA5" w:rsidRDefault="00FA2254" w:rsidP="00211AA5"/>
    <w:sectPr w:rsidR="00FA2254" w:rsidRPr="00211A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B7043"/>
    <w:multiLevelType w:val="hybridMultilevel"/>
    <w:tmpl w:val="902EB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F259B"/>
    <w:multiLevelType w:val="hybridMultilevel"/>
    <w:tmpl w:val="B60E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37CD1"/>
    <w:multiLevelType w:val="hybridMultilevel"/>
    <w:tmpl w:val="5E0C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46744"/>
    <w:multiLevelType w:val="hybridMultilevel"/>
    <w:tmpl w:val="B6546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0ED8"/>
    <w:multiLevelType w:val="hybridMultilevel"/>
    <w:tmpl w:val="2BCC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B584A"/>
    <w:multiLevelType w:val="hybridMultilevel"/>
    <w:tmpl w:val="9D00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35F75"/>
    <w:multiLevelType w:val="hybridMultilevel"/>
    <w:tmpl w:val="A6C0A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D407C"/>
    <w:rsid w:val="00063078"/>
    <w:rsid w:val="00091854"/>
    <w:rsid w:val="000C7550"/>
    <w:rsid w:val="000F2913"/>
    <w:rsid w:val="001A00A6"/>
    <w:rsid w:val="001E32B6"/>
    <w:rsid w:val="00211AA5"/>
    <w:rsid w:val="002A1B7B"/>
    <w:rsid w:val="002A295E"/>
    <w:rsid w:val="004D407C"/>
    <w:rsid w:val="004E67E0"/>
    <w:rsid w:val="005933BF"/>
    <w:rsid w:val="005A430F"/>
    <w:rsid w:val="006605D4"/>
    <w:rsid w:val="00660A02"/>
    <w:rsid w:val="006876D1"/>
    <w:rsid w:val="006B7F22"/>
    <w:rsid w:val="006C5E29"/>
    <w:rsid w:val="00715DAC"/>
    <w:rsid w:val="007D156C"/>
    <w:rsid w:val="0080469D"/>
    <w:rsid w:val="00866149"/>
    <w:rsid w:val="008C0761"/>
    <w:rsid w:val="008C5A59"/>
    <w:rsid w:val="00900BE8"/>
    <w:rsid w:val="009A07A2"/>
    <w:rsid w:val="009D18E1"/>
    <w:rsid w:val="00A77ABA"/>
    <w:rsid w:val="00B17757"/>
    <w:rsid w:val="00B53DED"/>
    <w:rsid w:val="00C16AD1"/>
    <w:rsid w:val="00CA3286"/>
    <w:rsid w:val="00D100CE"/>
    <w:rsid w:val="00D11C37"/>
    <w:rsid w:val="00D756ED"/>
    <w:rsid w:val="00D855B7"/>
    <w:rsid w:val="00D917B7"/>
    <w:rsid w:val="00DA3B95"/>
    <w:rsid w:val="00DE1324"/>
    <w:rsid w:val="00DF47E1"/>
    <w:rsid w:val="00E150FA"/>
    <w:rsid w:val="00E33567"/>
    <w:rsid w:val="00E351DC"/>
    <w:rsid w:val="00E82883"/>
    <w:rsid w:val="00E87346"/>
    <w:rsid w:val="00F337C2"/>
    <w:rsid w:val="00FA2254"/>
    <w:rsid w:val="00FF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D418B-9461-4D26-A98C-FBD83073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table" w:styleId="TableGrid">
    <w:name w:val="Table Grid"/>
    <w:basedOn w:val="TableNormal"/>
    <w:uiPriority w:val="59"/>
    <w:rsid w:val="00DF47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DF4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vkoppaka/e58b813850671e25bcf5" TargetMode="External"/><Relationship Id="rId13" Type="http://schemas.openxmlformats.org/officeDocument/2006/relationships/hyperlink" Target="https://gist.github.com/vkoppaka/8e20368cb4bc17d2b4ed" TargetMode="External"/><Relationship Id="rId18" Type="http://schemas.openxmlformats.org/officeDocument/2006/relationships/hyperlink" Target="https://gist.github.com/vkoppaka/2509d24da6051893d52e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gist.github.com/vkoppaka/4782551da86bac6c1783" TargetMode="External"/><Relationship Id="rId12" Type="http://schemas.openxmlformats.org/officeDocument/2006/relationships/hyperlink" Target="https://gist.github.com/vkoppaka/ef0473d497d671043c3f" TargetMode="External"/><Relationship Id="rId17" Type="http://schemas.openxmlformats.org/officeDocument/2006/relationships/hyperlink" Target="https://gist.github.com/vkoppaka/9f550ad78f7e5d5b4bd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st.github.com/vkoppaka/3346c5549d3f97b1175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st.github.com/vkoppaka/9764cc89a17980ffe3a5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st.github.com/vkoppaka/451fbb9d922c031adbc5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at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FBB1D-8128-4097-BF28-C85A3EF267C2}"/>
      </w:docPartPr>
      <w:docPartBody>
        <w:p w:rsidR="00626483" w:rsidRDefault="00AB7149">
          <w:r w:rsidRPr="00BC5DB5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FB"/>
    <w:rsid w:val="000C72A3"/>
    <w:rsid w:val="001B54FB"/>
    <w:rsid w:val="0034583A"/>
    <w:rsid w:val="005B7129"/>
    <w:rsid w:val="00626483"/>
    <w:rsid w:val="00867995"/>
    <w:rsid w:val="008D62FC"/>
    <w:rsid w:val="00AB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71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Day 14: Controls: DateTime Controls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1209</TotalTime>
  <Pages>1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Koppaka</dc:creator>
  <cp:keywords/>
  <dc:description/>
  <cp:lastModifiedBy>Venkata Koppaka</cp:lastModifiedBy>
  <cp:revision>32</cp:revision>
  <dcterms:created xsi:type="dcterms:W3CDTF">2015-07-28T03:21:00Z</dcterms:created>
  <dcterms:modified xsi:type="dcterms:W3CDTF">2015-08-09T17:24:00Z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